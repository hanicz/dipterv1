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3F742C" w14:textId="7016E94F" w:rsidR="0063585C" w:rsidRPr="00BB07F9" w:rsidRDefault="009D2FD8" w:rsidP="007E566D">
      <w:pPr>
        <w:pStyle w:val="Cmlaplog"/>
      </w:pPr>
      <w:r w:rsidRPr="00BB07F9">
        <w:rPr>
          <w:noProof/>
          <w:lang w:val="en-US"/>
        </w:rPr>
        <w:drawing>
          <wp:inline distT="0" distB="0" distL="0" distR="0" wp14:anchorId="75FFBEFA" wp14:editId="6F4E6F3C">
            <wp:extent cx="1931035" cy="541020"/>
            <wp:effectExtent l="0" t="0" r="0" b="0"/>
            <wp:docPr id="1" name="Kép 1" descr="muegye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egyete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35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887E3" w14:textId="77777777" w:rsidR="004851C7" w:rsidRPr="00BB07F9" w:rsidRDefault="004851C7" w:rsidP="00D429F2">
      <w:pPr>
        <w:pStyle w:val="Cmlapegyetem"/>
      </w:pPr>
      <w:r w:rsidRPr="00BB07F9">
        <w:t>Budapesti Műszaki és Gazdaságtudományi Egyetem</w:t>
      </w:r>
    </w:p>
    <w:p w14:paraId="6261E961" w14:textId="77777777" w:rsidR="004851C7" w:rsidRPr="00BB07F9" w:rsidRDefault="004851C7" w:rsidP="00D429F2">
      <w:pPr>
        <w:pStyle w:val="Cmlapkarstanszk"/>
      </w:pPr>
      <w:r w:rsidRPr="00BB07F9">
        <w:t>Villamosmérnöki és Informatikai Kar</w:t>
      </w:r>
    </w:p>
    <w:p w14:paraId="614306E0" w14:textId="77777777" w:rsidR="004851C7" w:rsidRPr="00BB07F9" w:rsidRDefault="00920349" w:rsidP="00D429F2">
      <w:pPr>
        <w:pStyle w:val="Cmlapkarstanszk"/>
      </w:pPr>
      <w:r>
        <w:fldChar w:fldCharType="begin"/>
      </w:r>
      <w:r>
        <w:instrText xml:space="preserve"> DOCPROPERTY  Company  \* MERGEFORMAT </w:instrText>
      </w:r>
      <w:r>
        <w:fldChar w:fldCharType="separate"/>
      </w:r>
      <w:r w:rsidR="003E2ECB" w:rsidRPr="00BB07F9">
        <w:t>Automatizálási és Alkalmazott Informatikai Tanszék</w:t>
      </w:r>
      <w:r>
        <w:fldChar w:fldCharType="end"/>
      </w:r>
    </w:p>
    <w:p w14:paraId="636BBB01" w14:textId="77777777" w:rsidR="004851C7" w:rsidRPr="00BB07F9" w:rsidRDefault="004851C7"/>
    <w:p w14:paraId="36F20A54" w14:textId="77777777" w:rsidR="004851C7" w:rsidRPr="00BB07F9" w:rsidRDefault="004851C7"/>
    <w:p w14:paraId="7E8300BE" w14:textId="77777777" w:rsidR="004851C7" w:rsidRPr="00BB07F9" w:rsidRDefault="004851C7"/>
    <w:p w14:paraId="02C07D20" w14:textId="77777777" w:rsidR="004851C7" w:rsidRPr="00BB07F9" w:rsidRDefault="004851C7"/>
    <w:p w14:paraId="2D8CF118" w14:textId="77777777" w:rsidR="004851C7" w:rsidRPr="00BB07F9" w:rsidRDefault="004851C7"/>
    <w:p w14:paraId="1309EF9A" w14:textId="77777777" w:rsidR="004851C7" w:rsidRPr="00BB07F9" w:rsidRDefault="004851C7"/>
    <w:p w14:paraId="7F39B52B" w14:textId="77777777" w:rsidR="004851C7" w:rsidRPr="00BB07F9" w:rsidRDefault="004851C7"/>
    <w:p w14:paraId="63E824BC" w14:textId="3F53FE7E" w:rsidR="0063585C" w:rsidRPr="00BB07F9" w:rsidRDefault="00653043" w:rsidP="00171054">
      <w:pPr>
        <w:pStyle w:val="Cmlapszerz"/>
        <w:rPr>
          <w:noProof w:val="0"/>
        </w:rPr>
      </w:pPr>
      <w:r w:rsidRPr="00BB07F9">
        <w:rPr>
          <w:noProof w:val="0"/>
        </w:rPr>
        <w:t>Hanicz</w:t>
      </w:r>
      <w:r w:rsidR="00630A92" w:rsidRPr="00BB07F9">
        <w:rPr>
          <w:noProof w:val="0"/>
        </w:rPr>
        <w:t xml:space="preserve"> </w:t>
      </w:r>
      <w:r w:rsidRPr="00BB07F9">
        <w:rPr>
          <w:noProof w:val="0"/>
        </w:rPr>
        <w:t>Tamás</w:t>
      </w:r>
    </w:p>
    <w:p w14:paraId="5BD632B6" w14:textId="7E9AC584" w:rsidR="0063585C" w:rsidRPr="00BB07F9" w:rsidRDefault="00653043">
      <w:pPr>
        <w:pStyle w:val="Title"/>
      </w:pPr>
      <w:r w:rsidRPr="00BB07F9">
        <w:t>Fájlmegosztó keretrendszer fejlesztése RASPBERRY PI eszközre</w:t>
      </w:r>
      <w:r w:rsidR="00630A92" w:rsidRPr="00BB07F9">
        <w:t xml:space="preserve"> </w:t>
      </w:r>
    </w:p>
    <w:p w14:paraId="436457F8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3BD3853" w14:textId="3C68107A" w:rsidR="00630A92" w:rsidRPr="00BB07F9" w:rsidRDefault="00630A92" w:rsidP="00653043">
      <w:pPr>
        <w:keepLines/>
        <w:spacing w:after="0"/>
        <w:ind w:firstLine="0"/>
        <w:rPr>
          <w:smallCaps/>
        </w:rPr>
      </w:pPr>
    </w:p>
    <w:p w14:paraId="4D26AE0E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5FF02A1F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B8CDBB4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05D54636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61F33379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4A0A8917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113A12E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</w:p>
    <w:p w14:paraId="7BF499DC" w14:textId="77777777" w:rsidR="00630A92" w:rsidRPr="00BB07F9" w:rsidRDefault="00630A92" w:rsidP="00630A92">
      <w:pPr>
        <w:keepLines/>
        <w:spacing w:after="0"/>
        <w:ind w:firstLine="0"/>
        <w:jc w:val="center"/>
        <w:rPr>
          <w:smallCaps/>
        </w:rPr>
      </w:pPr>
      <w:r w:rsidRPr="00BB07F9">
        <w:rPr>
          <w:smallCaps/>
        </w:rPr>
        <w:t>Konzulens</w:t>
      </w:r>
    </w:p>
    <w:p w14:paraId="71BF7A9D" w14:textId="1206307D" w:rsidR="00630A92" w:rsidRPr="00BB07F9" w:rsidRDefault="00653043" w:rsidP="00630A92">
      <w:pPr>
        <w:pStyle w:val="Cmlapszerz"/>
        <w:rPr>
          <w:noProof w:val="0"/>
        </w:rPr>
      </w:pPr>
      <w:r w:rsidRPr="00BB07F9">
        <w:rPr>
          <w:noProof w:val="0"/>
        </w:rPr>
        <w:t>Dr. Asztalos Márk</w:t>
      </w:r>
      <w:r w:rsidR="00630A92" w:rsidRPr="00BB07F9">
        <w:rPr>
          <w:noProof w:val="0"/>
        </w:rPr>
        <w:fldChar w:fldCharType="begin"/>
      </w:r>
      <w:r w:rsidR="00630A92" w:rsidRPr="00BB07F9">
        <w:rPr>
          <w:noProof w:val="0"/>
        </w:rPr>
        <w:instrText xml:space="preserve"> DOCPROPERTY "Manager"  \* MERGEFORMAT </w:instrText>
      </w:r>
      <w:r w:rsidR="00630A92" w:rsidRPr="00BB07F9">
        <w:rPr>
          <w:noProof w:val="0"/>
        </w:rPr>
        <w:fldChar w:fldCharType="end"/>
      </w:r>
    </w:p>
    <w:p w14:paraId="59CFD63D" w14:textId="2DEF8EC7" w:rsidR="0063585C" w:rsidRPr="00BB07F9" w:rsidRDefault="00630A92" w:rsidP="00630A92">
      <w:pPr>
        <w:spacing w:after="0"/>
        <w:ind w:firstLine="0"/>
        <w:jc w:val="center"/>
      </w:pPr>
      <w:r w:rsidRPr="00BB07F9">
        <w:t xml:space="preserve">BUDAPEST, </w:t>
      </w:r>
      <w:r w:rsidR="00653043" w:rsidRPr="00BB07F9">
        <w:t>2017</w:t>
      </w:r>
      <w:r w:rsidR="0063585C" w:rsidRPr="00BB07F9">
        <w:fldChar w:fldCharType="begin"/>
      </w:r>
      <w:r w:rsidR="0063585C" w:rsidRPr="00BB07F9">
        <w:instrText xml:space="preserve"> SUBJECT  \* MERGEFORMAT </w:instrText>
      </w:r>
      <w:r w:rsidR="0063585C" w:rsidRPr="00BB07F9">
        <w:fldChar w:fldCharType="end"/>
      </w:r>
    </w:p>
    <w:p w14:paraId="155AD015" w14:textId="77777777" w:rsidR="0063585C" w:rsidRPr="00BB07F9" w:rsidRDefault="0063585C" w:rsidP="00B96880">
      <w:pPr>
        <w:pStyle w:val="Fejezetcmtartalomjegyzknlkl"/>
        <w:rPr>
          <w:noProof w:val="0"/>
        </w:rPr>
      </w:pPr>
      <w:r w:rsidRPr="00BB07F9">
        <w:rPr>
          <w:noProof w:val="0"/>
        </w:rPr>
        <w:lastRenderedPageBreak/>
        <w:t>Tartalomjegyzék</w:t>
      </w:r>
    </w:p>
    <w:p w14:paraId="68F2A78A" w14:textId="681A82CB" w:rsidR="000C5D4F" w:rsidRDefault="00730B3C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r w:rsidRPr="00BB07F9">
        <w:fldChar w:fldCharType="begin"/>
      </w:r>
      <w:r w:rsidRPr="00BB07F9">
        <w:instrText xml:space="preserve"> TOC \o "1-3" \h \z \u </w:instrText>
      </w:r>
      <w:r w:rsidRPr="00BB07F9">
        <w:fldChar w:fldCharType="separate"/>
      </w:r>
      <w:hyperlink w:anchor="_Toc497727978" w:history="1">
        <w:r w:rsidR="000C5D4F" w:rsidRPr="006E54A2">
          <w:rPr>
            <w:rStyle w:val="Hyperlink"/>
            <w:noProof/>
          </w:rPr>
          <w:t>Összefoglaló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5</w:t>
        </w:r>
        <w:r w:rsidR="000C5D4F">
          <w:rPr>
            <w:noProof/>
            <w:webHidden/>
          </w:rPr>
          <w:fldChar w:fldCharType="end"/>
        </w:r>
      </w:hyperlink>
    </w:p>
    <w:p w14:paraId="40123EA9" w14:textId="3873CAAD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79" w:history="1">
        <w:r w:rsidR="000C5D4F" w:rsidRPr="006E54A2">
          <w:rPr>
            <w:rStyle w:val="Hyperlink"/>
            <w:noProof/>
          </w:rPr>
          <w:t>Abstract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_Toc497727979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6</w:t>
        </w:r>
        <w:r w:rsidR="000C5D4F">
          <w:rPr>
            <w:noProof/>
            <w:webHidden/>
          </w:rPr>
          <w:fldChar w:fldCharType="end"/>
        </w:r>
      </w:hyperlink>
    </w:p>
    <w:p w14:paraId="16FAB7F5" w14:textId="3C96AEE3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0" w:history="1">
        <w:r w:rsidR="000C5D4F" w:rsidRPr="006E54A2">
          <w:rPr>
            <w:rStyle w:val="Hyperlink"/>
            <w:noProof/>
          </w:rPr>
          <w:t>1 Bevezetés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2B6FEE53" w14:textId="2033C9BF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1" w:history="1">
        <w:r w:rsidR="000C5D4F" w:rsidRPr="006E54A2">
          <w:rPr>
            <w:rStyle w:val="Hyperlink"/>
            <w:noProof/>
          </w:rPr>
          <w:t>1.1 Téma ismertetése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0016A219" w14:textId="7F646839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2" w:history="1">
        <w:r w:rsidR="000C5D4F" w:rsidRPr="006E54A2">
          <w:rPr>
            <w:rStyle w:val="Hyperlink"/>
            <w:noProof/>
          </w:rPr>
          <w:t>1.2 A rendszerrel szemben támasztott elvárások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7</w:t>
        </w:r>
        <w:r w:rsidR="000C5D4F">
          <w:rPr>
            <w:noProof/>
            <w:webHidden/>
          </w:rPr>
          <w:fldChar w:fldCharType="end"/>
        </w:r>
      </w:hyperlink>
    </w:p>
    <w:p w14:paraId="7F55588B" w14:textId="31AA6046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83" w:history="1">
        <w:r w:rsidR="000C5D4F" w:rsidRPr="006E54A2">
          <w:rPr>
            <w:rStyle w:val="Hyperlink"/>
            <w:noProof/>
          </w:rPr>
          <w:t>2 Technológiák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832C6EF" w14:textId="5CED5163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4" w:history="1">
        <w:r w:rsidR="000C5D4F" w:rsidRPr="006E54A2">
          <w:rPr>
            <w:rStyle w:val="Hyperlink"/>
            <w:noProof/>
          </w:rPr>
          <w:t>2.1 Frontend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F067872" w14:textId="5A1CE339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5" w:history="1">
        <w:r w:rsidR="000C5D4F" w:rsidRPr="006E54A2">
          <w:rPr>
            <w:rStyle w:val="Hyperlink"/>
            <w:noProof/>
          </w:rPr>
          <w:t>2.1.1 Angular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6477B0A" w14:textId="130FF96A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6" w:history="1">
        <w:r w:rsidR="000C5D4F" w:rsidRPr="006E54A2">
          <w:rPr>
            <w:rStyle w:val="Hyperlink"/>
            <w:noProof/>
          </w:rPr>
          <w:t>2.1.2 TypeScript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0F480F5E" w14:textId="2CE55CEA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7" w:history="1">
        <w:r w:rsidR="000C5D4F" w:rsidRPr="006E54A2">
          <w:rPr>
            <w:rStyle w:val="Hyperlink"/>
            <w:noProof/>
          </w:rPr>
          <w:t>2.2 Backend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A824FBB" w14:textId="7B73D594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8" w:history="1">
        <w:r w:rsidR="000C5D4F" w:rsidRPr="006E54A2">
          <w:rPr>
            <w:rStyle w:val="Hyperlink"/>
            <w:noProof/>
          </w:rPr>
          <w:t>2.2.1 Flask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543996D1" w14:textId="5D835667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89" w:history="1">
        <w:r w:rsidR="000C5D4F" w:rsidRPr="006E54A2">
          <w:rPr>
            <w:rStyle w:val="Hyperlink"/>
            <w:noProof/>
          </w:rPr>
          <w:t>2.2.2 Passlib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_Toc497727989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405BC09E" w14:textId="1416A3D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0" w:history="1">
        <w:r w:rsidR="000C5D4F" w:rsidRPr="006E54A2">
          <w:rPr>
            <w:rStyle w:val="Hyperlink"/>
            <w:noProof/>
          </w:rPr>
          <w:t>2.2.3 SQLAlchemy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9</w:t>
        </w:r>
        <w:r w:rsidR="000C5D4F">
          <w:rPr>
            <w:noProof/>
            <w:webHidden/>
          </w:rPr>
          <w:fldChar w:fldCharType="end"/>
        </w:r>
      </w:hyperlink>
    </w:p>
    <w:p w14:paraId="1AF94E6F" w14:textId="4748E4B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1" w:history="1">
        <w:r w:rsidR="000C5D4F" w:rsidRPr="006E54A2">
          <w:rPr>
            <w:rStyle w:val="Hyperlink"/>
            <w:noProof/>
          </w:rPr>
          <w:t>2.2.4 Pyjwt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942B46A" w14:textId="347393F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2" w:history="1">
        <w:r w:rsidR="000C5D4F" w:rsidRPr="006E54A2">
          <w:rPr>
            <w:rStyle w:val="Hyperlink"/>
            <w:noProof/>
          </w:rPr>
          <w:t>2.2.5 SQLite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3F103A46" w14:textId="1CE8B3CC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3" w:history="1">
        <w:r w:rsidR="000C5D4F" w:rsidRPr="006E54A2">
          <w:rPr>
            <w:rStyle w:val="Hyperlink"/>
            <w:noProof/>
          </w:rPr>
          <w:t>2.2.6 Dropbox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6C985B41" w14:textId="180F3CA4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4" w:history="1">
        <w:r w:rsidR="000C5D4F" w:rsidRPr="006E54A2">
          <w:rPr>
            <w:rStyle w:val="Hyperlink"/>
            <w:noProof/>
          </w:rPr>
          <w:t>2.3 Raspberry 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2BF1C5EC" w14:textId="3722D85E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5" w:history="1">
        <w:r w:rsidR="000C5D4F" w:rsidRPr="006E54A2">
          <w:rPr>
            <w:rStyle w:val="Hyperlink"/>
            <w:noProof/>
          </w:rPr>
          <w:t>2.3.1 OS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10</w:t>
        </w:r>
        <w:r w:rsidR="000C5D4F">
          <w:rPr>
            <w:noProof/>
            <w:webHidden/>
          </w:rPr>
          <w:fldChar w:fldCharType="end"/>
        </w:r>
      </w:hyperlink>
    </w:p>
    <w:p w14:paraId="7542CB91" w14:textId="6818D6DD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6" w:history="1">
        <w:r w:rsidR="000C5D4F" w:rsidRPr="006E54A2">
          <w:rPr>
            <w:rStyle w:val="Hyperlink"/>
            <w:noProof/>
          </w:rPr>
          <w:t>3 Specifikáció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1E887BE7" w14:textId="79494901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7" w:history="1">
        <w:r w:rsidR="000C5D4F" w:rsidRPr="006E54A2">
          <w:rPr>
            <w:rStyle w:val="Hyperlink"/>
            <w:noProof/>
          </w:rPr>
          <w:t>3.1 Felhasználás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75061B11" w14:textId="08F2835E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7998" w:history="1">
        <w:r w:rsidR="000C5D4F" w:rsidRPr="006E54A2">
          <w:rPr>
            <w:rStyle w:val="Hyperlink"/>
            <w:noProof/>
          </w:rPr>
          <w:t>3.2 Use Case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11</w:t>
        </w:r>
        <w:r w:rsidR="000C5D4F">
          <w:rPr>
            <w:noProof/>
            <w:webHidden/>
          </w:rPr>
          <w:fldChar w:fldCharType="end"/>
        </w:r>
      </w:hyperlink>
    </w:p>
    <w:p w14:paraId="06494654" w14:textId="220D0EB7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7999" w:history="1">
        <w:r w:rsidR="000C5D4F" w:rsidRPr="006E54A2">
          <w:rPr>
            <w:rStyle w:val="Hyperlink"/>
            <w:noProof/>
          </w:rPr>
          <w:t>4 Tervezés és 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_Toc497727999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441BAE67" w14:textId="3E884C71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0" w:history="1">
        <w:r w:rsidR="000C5D4F" w:rsidRPr="006E54A2">
          <w:rPr>
            <w:rStyle w:val="Hyperlink"/>
            <w:noProof/>
          </w:rPr>
          <w:t>4.1 Fejlesztőkörnyezet bemutatása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74FE6D7F" w14:textId="3621A928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1" w:history="1">
        <w:r w:rsidR="000C5D4F" w:rsidRPr="006E54A2">
          <w:rPr>
            <w:rStyle w:val="Hyperlink"/>
            <w:noProof/>
          </w:rPr>
          <w:t>4.2 Adatbázis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12</w:t>
        </w:r>
        <w:r w:rsidR="000C5D4F">
          <w:rPr>
            <w:noProof/>
            <w:webHidden/>
          </w:rPr>
          <w:fldChar w:fldCharType="end"/>
        </w:r>
      </w:hyperlink>
    </w:p>
    <w:p w14:paraId="5FBB974C" w14:textId="6994A2BF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2" w:history="1">
        <w:r w:rsidR="000C5D4F" w:rsidRPr="006E54A2">
          <w:rPr>
            <w:rStyle w:val="Hyperlink"/>
            <w:noProof/>
          </w:rPr>
          <w:t>4.2.1 User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13</w:t>
        </w:r>
        <w:r w:rsidR="000C5D4F">
          <w:rPr>
            <w:noProof/>
            <w:webHidden/>
          </w:rPr>
          <w:fldChar w:fldCharType="end"/>
        </w:r>
      </w:hyperlink>
    </w:p>
    <w:p w14:paraId="3AA829AF" w14:textId="76875809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3" w:history="1">
        <w:r w:rsidR="000C5D4F" w:rsidRPr="006E54A2">
          <w:rPr>
            <w:rStyle w:val="Hyperlink"/>
            <w:noProof/>
          </w:rPr>
          <w:t>4.2.2 File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6053E7B4" w14:textId="02AAB096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4" w:history="1">
        <w:r w:rsidR="000C5D4F" w:rsidRPr="006E54A2">
          <w:rPr>
            <w:rStyle w:val="Hyperlink"/>
            <w:noProof/>
          </w:rPr>
          <w:t>4.2.3 Folder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14</w:t>
        </w:r>
        <w:r w:rsidR="000C5D4F">
          <w:rPr>
            <w:noProof/>
            <w:webHidden/>
          </w:rPr>
          <w:fldChar w:fldCharType="end"/>
        </w:r>
      </w:hyperlink>
    </w:p>
    <w:p w14:paraId="0DECC906" w14:textId="2420D325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5" w:history="1">
        <w:r w:rsidR="000C5D4F" w:rsidRPr="006E54A2">
          <w:rPr>
            <w:rStyle w:val="Hyperlink"/>
            <w:noProof/>
          </w:rPr>
          <w:t>4.2.4 File share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4FE89C7B" w14:textId="2FC0618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6" w:history="1">
        <w:r w:rsidR="000C5D4F" w:rsidRPr="006E54A2">
          <w:rPr>
            <w:rStyle w:val="Hyperlink"/>
            <w:noProof/>
          </w:rPr>
          <w:t>4.2.5 Role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29C80875" w14:textId="6FFCC53D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7" w:history="1">
        <w:r w:rsidR="000C5D4F" w:rsidRPr="006E54A2">
          <w:rPr>
            <w:rStyle w:val="Hyperlink"/>
            <w:noProof/>
          </w:rPr>
          <w:t>4.2.6 Credential store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15</w:t>
        </w:r>
        <w:r w:rsidR="000C5D4F">
          <w:rPr>
            <w:noProof/>
            <w:webHidden/>
          </w:rPr>
          <w:fldChar w:fldCharType="end"/>
        </w:r>
      </w:hyperlink>
    </w:p>
    <w:p w14:paraId="79F927F3" w14:textId="67E44AB1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8" w:history="1">
        <w:r w:rsidR="000C5D4F" w:rsidRPr="006E54A2">
          <w:rPr>
            <w:rStyle w:val="Hyperlink"/>
            <w:noProof/>
          </w:rPr>
          <w:t>4.2.7 Log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667E7F00" w14:textId="168AE47E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09" w:history="1">
        <w:r w:rsidR="000C5D4F" w:rsidRPr="006E54A2">
          <w:rPr>
            <w:rStyle w:val="Hyperlink"/>
            <w:noProof/>
          </w:rPr>
          <w:t>4.3 REST 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_Toc497728009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16</w:t>
        </w:r>
        <w:r w:rsidR="000C5D4F">
          <w:rPr>
            <w:noProof/>
            <w:webHidden/>
          </w:rPr>
          <w:fldChar w:fldCharType="end"/>
        </w:r>
      </w:hyperlink>
    </w:p>
    <w:p w14:paraId="1DDB083B" w14:textId="17E23C9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0" w:history="1">
        <w:r w:rsidR="000C5D4F" w:rsidRPr="006E54A2">
          <w:rPr>
            <w:rStyle w:val="Hyperlink"/>
            <w:noProof/>
          </w:rPr>
          <w:t>4.3.1 Autentikáció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76D7821E" w14:textId="38138E25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1" w:history="1">
        <w:r w:rsidR="000C5D4F" w:rsidRPr="006E54A2">
          <w:rPr>
            <w:rStyle w:val="Hyperlink"/>
            <w:noProof/>
          </w:rPr>
          <w:t>4.3.2 Adatok ellenőrzése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17</w:t>
        </w:r>
        <w:r w:rsidR="000C5D4F">
          <w:rPr>
            <w:noProof/>
            <w:webHidden/>
          </w:rPr>
          <w:fldChar w:fldCharType="end"/>
        </w:r>
      </w:hyperlink>
    </w:p>
    <w:p w14:paraId="44A7AC10" w14:textId="5D167833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2" w:history="1">
        <w:r w:rsidR="000C5D4F" w:rsidRPr="006E54A2">
          <w:rPr>
            <w:rStyle w:val="Hyperlink"/>
            <w:noProof/>
          </w:rPr>
          <w:t>4.3.3 UsersAPI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6F80C2B1" w14:textId="41BCC527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3" w:history="1">
        <w:r w:rsidR="000C5D4F" w:rsidRPr="006E54A2">
          <w:rPr>
            <w:rStyle w:val="Hyperlink"/>
            <w:noProof/>
          </w:rPr>
          <w:t>4.3.4 RolesAPI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39B9FB2F" w14:textId="3379DFD8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4" w:history="1">
        <w:r w:rsidR="000C5D4F" w:rsidRPr="006E54A2">
          <w:rPr>
            <w:rStyle w:val="Hyperlink"/>
            <w:noProof/>
          </w:rPr>
          <w:t>4.3.5 LogsAPI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18</w:t>
        </w:r>
        <w:r w:rsidR="000C5D4F">
          <w:rPr>
            <w:noProof/>
            <w:webHidden/>
          </w:rPr>
          <w:fldChar w:fldCharType="end"/>
        </w:r>
      </w:hyperlink>
    </w:p>
    <w:p w14:paraId="2EE60FB8" w14:textId="27F3E32E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5" w:history="1">
        <w:r w:rsidR="000C5D4F" w:rsidRPr="006E54A2">
          <w:rPr>
            <w:rStyle w:val="Hyperlink"/>
            <w:noProof/>
          </w:rPr>
          <w:t>4.3.6 NotesAPI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19</w:t>
        </w:r>
        <w:r w:rsidR="000C5D4F">
          <w:rPr>
            <w:noProof/>
            <w:webHidden/>
          </w:rPr>
          <w:fldChar w:fldCharType="end"/>
        </w:r>
      </w:hyperlink>
    </w:p>
    <w:p w14:paraId="4AF5D0EC" w14:textId="31834B6A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6" w:history="1">
        <w:r w:rsidR="000C5D4F" w:rsidRPr="006E54A2">
          <w:rPr>
            <w:rStyle w:val="Hyperlink"/>
            <w:noProof/>
          </w:rPr>
          <w:t>4.3.7 DropboxAPI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535CC7B9" w14:textId="665086C1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7" w:history="1">
        <w:r w:rsidR="000C5D4F" w:rsidRPr="006E54A2">
          <w:rPr>
            <w:rStyle w:val="Hyperlink"/>
            <w:noProof/>
          </w:rPr>
          <w:t>4.3.8 FilesharesAPI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20</w:t>
        </w:r>
        <w:r w:rsidR="000C5D4F">
          <w:rPr>
            <w:noProof/>
            <w:webHidden/>
          </w:rPr>
          <w:fldChar w:fldCharType="end"/>
        </w:r>
      </w:hyperlink>
    </w:p>
    <w:p w14:paraId="2966E3D1" w14:textId="7E6ABCF7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8" w:history="1">
        <w:r w:rsidR="000C5D4F" w:rsidRPr="006E54A2">
          <w:rPr>
            <w:rStyle w:val="Hyperlink"/>
            <w:noProof/>
          </w:rPr>
          <w:t>4.3.9 FilesAPI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21</w:t>
        </w:r>
        <w:r w:rsidR="000C5D4F">
          <w:rPr>
            <w:noProof/>
            <w:webHidden/>
          </w:rPr>
          <w:fldChar w:fldCharType="end"/>
        </w:r>
      </w:hyperlink>
    </w:p>
    <w:p w14:paraId="6B3E9A12" w14:textId="67C60DC3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19" w:history="1">
        <w:r w:rsidR="000C5D4F" w:rsidRPr="006E54A2">
          <w:rPr>
            <w:rStyle w:val="Hyperlink"/>
            <w:noProof/>
          </w:rPr>
          <w:t>4.4 Modell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_Toc497728019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5BA999E0" w14:textId="6395AB3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0" w:history="1">
        <w:r w:rsidR="000C5D4F" w:rsidRPr="006E54A2">
          <w:rPr>
            <w:rStyle w:val="Hyperlink"/>
            <w:noProof/>
          </w:rPr>
          <w:t>4.4.1 DropboxModel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23</w:t>
        </w:r>
        <w:r w:rsidR="000C5D4F">
          <w:rPr>
            <w:noProof/>
            <w:webHidden/>
          </w:rPr>
          <w:fldChar w:fldCharType="end"/>
        </w:r>
      </w:hyperlink>
    </w:p>
    <w:p w14:paraId="1481119A" w14:textId="7CDEBA19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1" w:history="1">
        <w:r w:rsidR="000C5D4F" w:rsidRPr="006E54A2">
          <w:rPr>
            <w:rStyle w:val="Hyperlink"/>
            <w:noProof/>
          </w:rPr>
          <w:t>4.4.2 CredentialstoreModel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368CF1A6" w14:textId="3F6A5355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2" w:history="1">
        <w:r w:rsidR="000C5D4F" w:rsidRPr="006E54A2">
          <w:rPr>
            <w:rStyle w:val="Hyperlink"/>
            <w:noProof/>
          </w:rPr>
          <w:t>4.4.3 UsersModel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24</w:t>
        </w:r>
        <w:r w:rsidR="000C5D4F">
          <w:rPr>
            <w:noProof/>
            <w:webHidden/>
          </w:rPr>
          <w:fldChar w:fldCharType="end"/>
        </w:r>
      </w:hyperlink>
    </w:p>
    <w:p w14:paraId="581F49B1" w14:textId="6D0B8022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3" w:history="1">
        <w:r w:rsidR="000C5D4F" w:rsidRPr="006E54A2">
          <w:rPr>
            <w:rStyle w:val="Hyperlink"/>
            <w:noProof/>
          </w:rPr>
          <w:t>4.4.4 RolesModel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435AE3B7" w14:textId="66FF8DD7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4" w:history="1">
        <w:r w:rsidR="000C5D4F" w:rsidRPr="006E54A2">
          <w:rPr>
            <w:rStyle w:val="Hyperlink"/>
            <w:noProof/>
          </w:rPr>
          <w:t>4.4.5 NotesModel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25</w:t>
        </w:r>
        <w:r w:rsidR="000C5D4F">
          <w:rPr>
            <w:noProof/>
            <w:webHidden/>
          </w:rPr>
          <w:fldChar w:fldCharType="end"/>
        </w:r>
      </w:hyperlink>
    </w:p>
    <w:p w14:paraId="10DECA36" w14:textId="01D47906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5" w:history="1">
        <w:r w:rsidR="000C5D4F" w:rsidRPr="006E54A2">
          <w:rPr>
            <w:rStyle w:val="Hyperlink"/>
            <w:noProof/>
          </w:rPr>
          <w:t>4.4.6 LogsModel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4E002E37" w14:textId="5ED6AB0E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6" w:history="1">
        <w:r w:rsidR="000C5D4F" w:rsidRPr="006E54A2">
          <w:rPr>
            <w:rStyle w:val="Hyperlink"/>
            <w:noProof/>
          </w:rPr>
          <w:t>4.4.7 FilesModel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26</w:t>
        </w:r>
        <w:r w:rsidR="000C5D4F">
          <w:rPr>
            <w:noProof/>
            <w:webHidden/>
          </w:rPr>
          <w:fldChar w:fldCharType="end"/>
        </w:r>
      </w:hyperlink>
    </w:p>
    <w:p w14:paraId="77F9E173" w14:textId="7DEB61C3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7" w:history="1">
        <w:r w:rsidR="000C5D4F" w:rsidRPr="006E54A2">
          <w:rPr>
            <w:rStyle w:val="Hyperlink"/>
            <w:noProof/>
          </w:rPr>
          <w:t>4.4.8 FilesharesModel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484AE114" w14:textId="77CAE653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8" w:history="1">
        <w:r w:rsidR="000C5D4F" w:rsidRPr="006E54A2">
          <w:rPr>
            <w:rStyle w:val="Hyperlink"/>
            <w:noProof/>
          </w:rPr>
          <w:t>4.4.9 TokensModel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_Toc497728028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27</w:t>
        </w:r>
        <w:r w:rsidR="000C5D4F">
          <w:rPr>
            <w:noProof/>
            <w:webHidden/>
          </w:rPr>
          <w:fldChar w:fldCharType="end"/>
        </w:r>
      </w:hyperlink>
    </w:p>
    <w:p w14:paraId="7BA9901B" w14:textId="532175C6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29" w:history="1">
        <w:r w:rsidR="000C5D4F" w:rsidRPr="006E54A2">
          <w:rPr>
            <w:rStyle w:val="Hyperlink"/>
            <w:noProof/>
          </w:rPr>
          <w:t>4.4.10 Logolás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_Toc497728029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30A65D4" w14:textId="0BC4AF56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0" w:history="1">
        <w:r w:rsidR="000C5D4F" w:rsidRPr="006E54A2">
          <w:rPr>
            <w:rStyle w:val="Hyperlink"/>
            <w:noProof/>
          </w:rPr>
          <w:t>4.5 UI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_Toc497728030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0F13FF9" w14:textId="33E64204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1" w:history="1">
        <w:r w:rsidR="000C5D4F" w:rsidRPr="006E54A2">
          <w:rPr>
            <w:rStyle w:val="Hyperlink"/>
            <w:noProof/>
          </w:rPr>
          <w:t>4.5.1 Bejelentkezés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_Toc497728031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28</w:t>
        </w:r>
        <w:r w:rsidR="000C5D4F">
          <w:rPr>
            <w:noProof/>
            <w:webHidden/>
          </w:rPr>
          <w:fldChar w:fldCharType="end"/>
        </w:r>
      </w:hyperlink>
    </w:p>
    <w:p w14:paraId="322FF1A6" w14:textId="789C88D0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2" w:history="1">
        <w:r w:rsidR="000C5D4F" w:rsidRPr="006E54A2">
          <w:rPr>
            <w:rStyle w:val="Hyperlink"/>
            <w:noProof/>
          </w:rPr>
          <w:t>4.5.2 Regisztráció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_Toc497728032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29</w:t>
        </w:r>
        <w:r w:rsidR="000C5D4F">
          <w:rPr>
            <w:noProof/>
            <w:webHidden/>
          </w:rPr>
          <w:fldChar w:fldCharType="end"/>
        </w:r>
      </w:hyperlink>
    </w:p>
    <w:p w14:paraId="74563E00" w14:textId="30B18FE8" w:rsidR="000C5D4F" w:rsidRDefault="00920349">
      <w:pPr>
        <w:pStyle w:val="TOC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3" w:history="1">
        <w:r w:rsidR="000C5D4F" w:rsidRPr="006E54A2">
          <w:rPr>
            <w:rStyle w:val="Hyperlink"/>
            <w:noProof/>
          </w:rPr>
          <w:t>4.5.3 Menü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_Toc497728033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30</w:t>
        </w:r>
        <w:r w:rsidR="000C5D4F">
          <w:rPr>
            <w:noProof/>
            <w:webHidden/>
          </w:rPr>
          <w:fldChar w:fldCharType="end"/>
        </w:r>
      </w:hyperlink>
    </w:p>
    <w:p w14:paraId="2B9577E4" w14:textId="255BEF44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4" w:history="1">
        <w:r w:rsidR="000C5D4F" w:rsidRPr="006E54A2">
          <w:rPr>
            <w:rStyle w:val="Hyperlink"/>
            <w:noProof/>
          </w:rPr>
          <w:t>5 Mérések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_Toc497728034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31</w:t>
        </w:r>
        <w:r w:rsidR="000C5D4F">
          <w:rPr>
            <w:noProof/>
            <w:webHidden/>
          </w:rPr>
          <w:fldChar w:fldCharType="end"/>
        </w:r>
      </w:hyperlink>
    </w:p>
    <w:p w14:paraId="20254344" w14:textId="4492460F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5" w:history="1">
        <w:r w:rsidR="000C5D4F" w:rsidRPr="006E54A2">
          <w:rPr>
            <w:rStyle w:val="Hyperlink"/>
            <w:noProof/>
          </w:rPr>
          <w:t>6 Összefoglalás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_Toc497728035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50924E96" w14:textId="1DFA1A30" w:rsidR="000C5D4F" w:rsidRDefault="00920349">
      <w:pPr>
        <w:pStyle w:val="TOC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97728036" w:history="1">
        <w:r w:rsidR="000C5D4F" w:rsidRPr="006E54A2">
          <w:rPr>
            <w:rStyle w:val="Hyperlink"/>
            <w:noProof/>
          </w:rPr>
          <w:t>6.1 Továbbfejlesztés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_Toc497728036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32</w:t>
        </w:r>
        <w:r w:rsidR="000C5D4F">
          <w:rPr>
            <w:noProof/>
            <w:webHidden/>
          </w:rPr>
          <w:fldChar w:fldCharType="end"/>
        </w:r>
      </w:hyperlink>
    </w:p>
    <w:p w14:paraId="17DDA3E4" w14:textId="5B48F1E0" w:rsidR="000C5D4F" w:rsidRDefault="00920349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US"/>
        </w:rPr>
      </w:pPr>
      <w:hyperlink w:anchor="_Toc497728037" w:history="1">
        <w:r w:rsidR="000C5D4F" w:rsidRPr="006E54A2">
          <w:rPr>
            <w:rStyle w:val="Hyperlink"/>
            <w:noProof/>
          </w:rPr>
          <w:t>7 Irodalomjegyzék</w:t>
        </w:r>
        <w:r w:rsidR="000C5D4F">
          <w:rPr>
            <w:noProof/>
            <w:webHidden/>
          </w:rPr>
          <w:tab/>
        </w:r>
        <w:r w:rsidR="000C5D4F">
          <w:rPr>
            <w:noProof/>
            <w:webHidden/>
          </w:rPr>
          <w:fldChar w:fldCharType="begin"/>
        </w:r>
        <w:r w:rsidR="000C5D4F">
          <w:rPr>
            <w:noProof/>
            <w:webHidden/>
          </w:rPr>
          <w:instrText xml:space="preserve"> PAGEREF _Toc497728037 \h </w:instrText>
        </w:r>
        <w:r w:rsidR="000C5D4F">
          <w:rPr>
            <w:noProof/>
            <w:webHidden/>
          </w:rPr>
        </w:r>
        <w:r w:rsidR="000C5D4F">
          <w:rPr>
            <w:noProof/>
            <w:webHidden/>
          </w:rPr>
          <w:fldChar w:fldCharType="separate"/>
        </w:r>
        <w:r w:rsidR="000C5D4F">
          <w:rPr>
            <w:noProof/>
            <w:webHidden/>
          </w:rPr>
          <w:t>33</w:t>
        </w:r>
        <w:r w:rsidR="000C5D4F">
          <w:rPr>
            <w:noProof/>
            <w:webHidden/>
          </w:rPr>
          <w:fldChar w:fldCharType="end"/>
        </w:r>
      </w:hyperlink>
    </w:p>
    <w:p w14:paraId="45012F29" w14:textId="293ECAB1" w:rsidR="00730B3C" w:rsidRPr="00BB07F9" w:rsidRDefault="00730B3C">
      <w:r w:rsidRPr="00BB07F9">
        <w:rPr>
          <w:b/>
          <w:bCs/>
        </w:rPr>
        <w:fldChar w:fldCharType="end"/>
      </w:r>
    </w:p>
    <w:p w14:paraId="597B17CD" w14:textId="77777777" w:rsidR="0063585C" w:rsidRPr="00BB07F9" w:rsidRDefault="0063585C" w:rsidP="00491D1C">
      <w:pPr>
        <w:pStyle w:val="Caption"/>
      </w:pPr>
    </w:p>
    <w:p w14:paraId="624D007E" w14:textId="77777777" w:rsidR="00681E99" w:rsidRPr="00BB07F9" w:rsidRDefault="00681E99" w:rsidP="00854BDC">
      <w:pPr>
        <w:pStyle w:val="Nyilatkozatcm"/>
      </w:pPr>
      <w:r w:rsidRPr="00BB07F9">
        <w:lastRenderedPageBreak/>
        <w:t>Hallgatói nyilatkozat</w:t>
      </w:r>
    </w:p>
    <w:p w14:paraId="3F18C6A1" w14:textId="51A169AD" w:rsidR="00681E99" w:rsidRPr="00BB07F9" w:rsidRDefault="00681E99" w:rsidP="005E01E0">
      <w:pPr>
        <w:pStyle w:val="Nyilatkozatszveg"/>
      </w:pPr>
      <w:r w:rsidRPr="00BB07F9">
        <w:t xml:space="preserve">Alulírott </w:t>
      </w:r>
      <w:r w:rsidR="00653043" w:rsidRPr="00BB07F9">
        <w:rPr>
          <w:b/>
          <w:bCs/>
        </w:rPr>
        <w:t>Hanicz</w:t>
      </w:r>
      <w:r w:rsidR="00630A92" w:rsidRPr="00BB07F9">
        <w:rPr>
          <w:b/>
          <w:bCs/>
        </w:rPr>
        <w:t xml:space="preserve"> </w:t>
      </w:r>
      <w:r w:rsidR="00653043" w:rsidRPr="00BB07F9">
        <w:rPr>
          <w:b/>
          <w:bCs/>
        </w:rPr>
        <w:t>Tamás</w:t>
      </w:r>
      <w:r w:rsidRPr="00BB07F9">
        <w:t>, szigorló hallgató kijelentem, hogy ezt a  diplomatervet meg nem engedett segítség nélkül, saját magam készítettem, csak a megadott forrásokat (szakirodalom, eszközök stb.) használtam fel. Minden olyan részt, melyet szó szerint, vagy azonos értelemben, de átfogalmazva más forrásból átvettem, egyértelműen, a forrás megadásával megjelöltem.</w:t>
      </w:r>
    </w:p>
    <w:p w14:paraId="3488D4B2" w14:textId="77777777" w:rsidR="00681E99" w:rsidRPr="00BB07F9" w:rsidRDefault="00681E99" w:rsidP="005E01E0">
      <w:pPr>
        <w:pStyle w:val="Nyilatkozatszveg"/>
      </w:pPr>
      <w:r w:rsidRPr="00BB07F9">
        <w:t>Hozzájárulok, hogy a jel</w:t>
      </w:r>
      <w:r w:rsidR="00630A92" w:rsidRPr="00BB07F9">
        <w:t>en munkám alapadatait (szerző</w:t>
      </w:r>
      <w:r w:rsidRPr="00BB07F9">
        <w:t xml:space="preserve">, cím, angol és magyar nyelvű tartalmi kivonat, készítés éve, konzulens(ek) neve) a BME VIK nyilvánosan hozzáférhető elektronikus formában, a munka teljes szövegét pedig az egyetem belső hálózatán keresztül (vagy </w:t>
      </w:r>
      <w:r w:rsidR="00730B3C" w:rsidRPr="00BB07F9">
        <w:t>hitelesített</w:t>
      </w:r>
      <w:r w:rsidRPr="00BB07F9">
        <w:t xml:space="preserve"> felhasználók számára) közzétegye. Kijelentem, hogy a benyújtott munka és annak elektronikus verziója megegyezik. Dékáni engedéllyel titkosított diplomatervek esetén a dolgozat szövege csak 3 év </w:t>
      </w:r>
      <w:r w:rsidR="002D7DA9" w:rsidRPr="00BB07F9">
        <w:t>eltelte után</w:t>
      </w:r>
      <w:r w:rsidRPr="00BB07F9">
        <w:t xml:space="preserve"> válik hozzáférhetővé.</w:t>
      </w:r>
    </w:p>
    <w:p w14:paraId="00549213" w14:textId="48259227" w:rsidR="00681E99" w:rsidRPr="00BB07F9" w:rsidRDefault="00681E99" w:rsidP="00681E99">
      <w:pPr>
        <w:pStyle w:val="Nyilatkozatkeltezs"/>
      </w:pPr>
      <w:r w:rsidRPr="00BB07F9">
        <w:t xml:space="preserve">Kelt: Budapest, </w:t>
      </w:r>
      <w:r w:rsidR="00653043" w:rsidRPr="00BB07F9">
        <w:t>2017</w:t>
      </w:r>
      <w:r w:rsidR="00630A92" w:rsidRPr="00BB07F9">
        <w:t>.</w:t>
      </w:r>
      <w:r w:rsidR="00653043" w:rsidRPr="00BB07F9">
        <w:t xml:space="preserve"> 04</w:t>
      </w:r>
      <w:r w:rsidR="00630A92" w:rsidRPr="00BB07F9">
        <w:t xml:space="preserve">. </w:t>
      </w:r>
      <w:r w:rsidR="00653043" w:rsidRPr="00BB07F9">
        <w:t>29</w:t>
      </w:r>
    </w:p>
    <w:p w14:paraId="47749B79" w14:textId="77777777" w:rsidR="00681E99" w:rsidRPr="00BB07F9" w:rsidRDefault="005E01E0" w:rsidP="00854BDC">
      <w:pPr>
        <w:pStyle w:val="Nyilatkozatalrs"/>
        <w:rPr>
          <w:noProof w:val="0"/>
        </w:rPr>
      </w:pPr>
      <w:r w:rsidRPr="00BB07F9">
        <w:rPr>
          <w:noProof w:val="0"/>
        </w:rPr>
        <w:tab/>
      </w:r>
      <w:r w:rsidR="00854BDC" w:rsidRPr="00BB07F9">
        <w:rPr>
          <w:noProof w:val="0"/>
        </w:rPr>
        <w:t>...</w:t>
      </w:r>
      <w:r w:rsidRPr="00BB07F9">
        <w:rPr>
          <w:noProof w:val="0"/>
        </w:rPr>
        <w:t>…………………………………………….</w:t>
      </w:r>
    </w:p>
    <w:p w14:paraId="5F7D501E" w14:textId="058A63C9" w:rsidR="005E01E0" w:rsidRPr="00BB07F9" w:rsidRDefault="00630A92" w:rsidP="00630A92">
      <w:pPr>
        <w:pStyle w:val="Nyilatkozatalrs"/>
        <w:ind w:firstLine="634"/>
        <w:rPr>
          <w:noProof w:val="0"/>
        </w:rPr>
      </w:pPr>
      <w:r w:rsidRPr="00BB07F9">
        <w:rPr>
          <w:noProof w:val="0"/>
        </w:rPr>
        <w:t xml:space="preserve">                         </w:t>
      </w:r>
      <w:r w:rsidR="00653043" w:rsidRPr="00BB07F9">
        <w:rPr>
          <w:noProof w:val="0"/>
        </w:rPr>
        <w:t>Hanicz</w:t>
      </w:r>
      <w:r w:rsidRPr="00BB07F9">
        <w:rPr>
          <w:noProof w:val="0"/>
        </w:rPr>
        <w:t xml:space="preserve"> </w:t>
      </w:r>
      <w:r w:rsidR="00653043" w:rsidRPr="00BB07F9">
        <w:rPr>
          <w:noProof w:val="0"/>
        </w:rPr>
        <w:t>Tamás</w:t>
      </w:r>
    </w:p>
    <w:p w14:paraId="65776AFC" w14:textId="77777777" w:rsidR="00854BDC" w:rsidRPr="00BB07F9" w:rsidRDefault="00854BDC" w:rsidP="00854BDC">
      <w:pPr>
        <w:pStyle w:val="Nyilatkozatszveg"/>
      </w:pPr>
    </w:p>
    <w:p w14:paraId="31502874" w14:textId="77777777" w:rsidR="00681E99" w:rsidRPr="00BB07F9" w:rsidRDefault="00681E99" w:rsidP="00267677">
      <w:pPr>
        <w:sectPr w:rsidR="00681E99" w:rsidRPr="00BB07F9" w:rsidSect="00681E99">
          <w:footerReference w:type="default" r:id="rId9"/>
          <w:type w:val="continuous"/>
          <w:pgSz w:w="11907" w:h="16840" w:code="9"/>
          <w:pgMar w:top="1418" w:right="1418" w:bottom="1418" w:left="1418" w:header="708" w:footer="708" w:gutter="567"/>
          <w:cols w:space="708"/>
          <w:titlePg/>
          <w:docGrid w:linePitch="360"/>
        </w:sectPr>
      </w:pPr>
    </w:p>
    <w:p w14:paraId="6B2CBAFC" w14:textId="4786EEBF" w:rsidR="0063585C" w:rsidRPr="00BB07F9" w:rsidRDefault="0063585C" w:rsidP="00816BCB">
      <w:pPr>
        <w:pStyle w:val="Fejezetcimszmozsnlkl"/>
      </w:pPr>
      <w:bookmarkStart w:id="0" w:name="_Toc497727978"/>
      <w:r w:rsidRPr="00BB07F9">
        <w:lastRenderedPageBreak/>
        <w:t>Összefoglaló</w:t>
      </w:r>
      <w:bookmarkEnd w:id="0"/>
    </w:p>
    <w:p w14:paraId="1E81E437" w14:textId="77777777" w:rsidR="0088376B" w:rsidRPr="00BB07F9" w:rsidRDefault="0088376B" w:rsidP="0088376B"/>
    <w:p w14:paraId="68C22B44" w14:textId="4F2CA960" w:rsidR="0063585C" w:rsidRPr="00BB07F9" w:rsidRDefault="0063585C" w:rsidP="00816BCB">
      <w:pPr>
        <w:pStyle w:val="Fejezetcimszmozsnlkl"/>
      </w:pPr>
      <w:bookmarkStart w:id="1" w:name="_Toc497727979"/>
      <w:r w:rsidRPr="00BB07F9">
        <w:lastRenderedPageBreak/>
        <w:t>Abstract</w:t>
      </w:r>
      <w:bookmarkEnd w:id="1"/>
    </w:p>
    <w:p w14:paraId="7F6AA784" w14:textId="77777777" w:rsidR="00476FB2" w:rsidRPr="00BB07F9" w:rsidRDefault="00476FB2" w:rsidP="00476FB2"/>
    <w:p w14:paraId="0FE98BBF" w14:textId="504DE0A8" w:rsidR="001A57BC" w:rsidRPr="00BB07F9" w:rsidRDefault="003F5425" w:rsidP="006A1B7F">
      <w:pPr>
        <w:pStyle w:val="Heading1"/>
      </w:pPr>
      <w:bookmarkStart w:id="2" w:name="_Toc332797397"/>
      <w:bookmarkStart w:id="3" w:name="_Toc497727980"/>
      <w:r w:rsidRPr="00BB07F9">
        <w:lastRenderedPageBreak/>
        <w:t>Bevezetés</w:t>
      </w:r>
      <w:bookmarkEnd w:id="2"/>
      <w:bookmarkEnd w:id="3"/>
    </w:p>
    <w:p w14:paraId="7EFA7F5D" w14:textId="270F602F" w:rsidR="008A3762" w:rsidRPr="00BB07F9" w:rsidRDefault="008A3762" w:rsidP="00476FB2">
      <w:pPr>
        <w:ind w:left="720" w:firstLine="0"/>
      </w:pPr>
    </w:p>
    <w:p w14:paraId="1358B9B3" w14:textId="04DAA6B6" w:rsidR="00476FB2" w:rsidRPr="00BB07F9" w:rsidRDefault="00476FB2" w:rsidP="00476FB2">
      <w:pPr>
        <w:pStyle w:val="Heading2"/>
      </w:pPr>
      <w:bookmarkStart w:id="4" w:name="_Toc497727981"/>
      <w:bookmarkStart w:id="5" w:name="_Ref433098505"/>
      <w:bookmarkStart w:id="6" w:name="_Toc332797398"/>
      <w:r w:rsidRPr="00BB07F9">
        <w:t>Téma ismertetése</w:t>
      </w:r>
      <w:bookmarkEnd w:id="4"/>
    </w:p>
    <w:p w14:paraId="71BC3E1B" w14:textId="040CBB5B" w:rsidR="00476FB2" w:rsidRPr="00BB07F9" w:rsidRDefault="00476FB2">
      <w:pPr>
        <w:pStyle w:val="Heading2"/>
      </w:pPr>
      <w:bookmarkStart w:id="7" w:name="_Toc497727982"/>
      <w:r w:rsidRPr="00BB07F9">
        <w:t>A rendszerrel szemben támasztott elvárások</w:t>
      </w:r>
      <w:bookmarkEnd w:id="7"/>
    </w:p>
    <w:p w14:paraId="27335E3F" w14:textId="143AB15B" w:rsidR="006514F3" w:rsidRPr="00BB07F9" w:rsidRDefault="006514F3" w:rsidP="006514F3">
      <w:r w:rsidRPr="00BB07F9">
        <w:t>A feladat egy olyan alkalmazás elkészítése, mely a felhasználók által feltöltött fájlokat tárolja és</w:t>
      </w:r>
      <w:r w:rsidR="00D15D32" w:rsidRPr="00BB07F9">
        <w:t xml:space="preserve"> lehetőséget biztosít azok megosztására</w:t>
      </w:r>
      <w:r w:rsidRPr="00BB07F9">
        <w:t>. A felhasználók bármikor letölthetik, törölhetik</w:t>
      </w:r>
      <w:r w:rsidR="00D15D32" w:rsidRPr="00BB07F9">
        <w:t xml:space="preserve"> és</w:t>
      </w:r>
      <w:r w:rsidRPr="00BB07F9">
        <w:t xml:space="preserve"> felülírhatják az általuk feltöltött fájlokat. A fájlokhoz a tulajdonosuk engedélye nélkül senki sem férhet hozzá. </w:t>
      </w:r>
    </w:p>
    <w:p w14:paraId="78B35F0A" w14:textId="3CD05238" w:rsidR="006514F3" w:rsidRPr="00BB07F9" w:rsidRDefault="006514F3" w:rsidP="006514F3">
      <w:r w:rsidRPr="00BB07F9">
        <w:tab/>
        <w:t>A felhasználók a böngészőjük segítségével érhetik el az alkalmazást. Először egy login oldal köszönti őket, ahol a korábban beregisztrált adataikkal tudnak belépni. A még nem regisztrált felhasználóknak itt van lehetőségük regisztrálni. Regisztráció után a megadott e</w:t>
      </w:r>
      <w:r w:rsidR="00D15D32" w:rsidRPr="00BB07F9">
        <w:t>-</w:t>
      </w:r>
      <w:r w:rsidRPr="00BB07F9">
        <w:t>mail címre érkezik egy megerősítő e</w:t>
      </w:r>
      <w:r w:rsidR="00D15D32" w:rsidRPr="00BB07F9">
        <w:t>-</w:t>
      </w:r>
      <w:r w:rsidRPr="00BB07F9">
        <w:t>mail</w:t>
      </w:r>
      <w:r w:rsidR="00D15D32" w:rsidRPr="00BB07F9">
        <w:t>,</w:t>
      </w:r>
      <w:r w:rsidRPr="00BB07F9">
        <w:t xml:space="preserve"> benne egy aktivá</w:t>
      </w:r>
      <w:r w:rsidR="00D15D32" w:rsidRPr="00BB07F9">
        <w:t>ló</w:t>
      </w:r>
      <w:r w:rsidRPr="00BB07F9">
        <w:t xml:space="preserve"> linkkel. A felhasználó accountja csak ezen link meglátogatása után használható. Bejelentkezés során a jelszót háromszor lehet elrontani, utána</w:t>
      </w:r>
      <w:r w:rsidR="002467F6" w:rsidRPr="00BB07F9">
        <w:t xml:space="preserve"> a</w:t>
      </w:r>
      <w:r w:rsidRPr="00BB07F9">
        <w:t xml:space="preserve"> rendszer kizárja a felhasználót és csak e</w:t>
      </w:r>
      <w:r w:rsidR="002467F6" w:rsidRPr="00BB07F9">
        <w:t>-</w:t>
      </w:r>
      <w:r w:rsidRPr="00BB07F9">
        <w:t>mail-en keresztül lehet jelszót változtatni.</w:t>
      </w:r>
    </w:p>
    <w:p w14:paraId="1451FFC4" w14:textId="50D20E8E" w:rsidR="006514F3" w:rsidRPr="00BB07F9" w:rsidRDefault="002467F6" w:rsidP="006514F3">
      <w:r w:rsidRPr="00BB07F9">
        <w:tab/>
        <w:t>Belépés után</w:t>
      </w:r>
      <w:r w:rsidR="006514F3" w:rsidRPr="00BB07F9">
        <w:t xml:space="preserve"> a felhasználó</w:t>
      </w:r>
      <w:r w:rsidRPr="00BB07F9">
        <w:t>nak lehetősége nyílik az</w:t>
      </w:r>
      <w:r w:rsidR="006514F3" w:rsidRPr="00BB07F9">
        <w:t xml:space="preserve"> által</w:t>
      </w:r>
      <w:r w:rsidRPr="00BB07F9">
        <w:t>a korábban</w:t>
      </w:r>
      <w:r w:rsidR="006514F3" w:rsidRPr="00BB07F9">
        <w:t xml:space="preserve"> feltöltött fájlokat letölteni,</w:t>
      </w:r>
      <w:r w:rsidRPr="00BB07F9">
        <w:t xml:space="preserve"> azokat</w:t>
      </w:r>
      <w:r w:rsidR="006514F3" w:rsidRPr="00BB07F9">
        <w:t xml:space="preserve"> felülírni vagy esetleg úja</w:t>
      </w:r>
      <w:r w:rsidRPr="00BB07F9">
        <w:t>ka</w:t>
      </w:r>
      <w:r w:rsidR="006514F3" w:rsidRPr="00BB07F9">
        <w:t>t feltölteni. Továbbá lehet feljegyzéseket, szövegeket elmenteni az oldalon keresztül egy beépített jegyzettömb segítségével. A fájlok fájlrendszerbe rendezhetők tetszőleges módon. Törlés után 14 napig minden fájl visszaállítható</w:t>
      </w:r>
      <w:r w:rsidRPr="00BB07F9">
        <w:t>,</w:t>
      </w:r>
      <w:r w:rsidR="006514F3" w:rsidRPr="00BB07F9">
        <w:t xml:space="preserve"> utána azonban már nincs rá lehetőség. A felhasználók limitált tárolási területtel rendelkeznek. Ez jelenleg 1 GB, a</w:t>
      </w:r>
      <w:r w:rsidRPr="00BB07F9">
        <w:t>mi a</w:t>
      </w:r>
      <w:r w:rsidR="006514F3" w:rsidRPr="00BB07F9">
        <w:t xml:space="preserve"> későbbiekben</w:t>
      </w:r>
      <w:r w:rsidRPr="00BB07F9">
        <w:t>,</w:t>
      </w:r>
      <w:r w:rsidR="006514F3" w:rsidRPr="00BB07F9">
        <w:t xml:space="preserve"> a rendszer bővítés</w:t>
      </w:r>
      <w:r w:rsidRPr="00BB07F9">
        <w:t>ét követően</w:t>
      </w:r>
      <w:r w:rsidR="006514F3" w:rsidRPr="00BB07F9">
        <w:t xml:space="preserve"> nőni fog. Az oldalon elérhető egy logfile</w:t>
      </w:r>
      <w:r w:rsidRPr="00BB07F9">
        <w:t>,</w:t>
      </w:r>
      <w:r w:rsidR="006514F3" w:rsidRPr="00BB07F9">
        <w:t xml:space="preserve"> amiben az elmúlt napok történéseit lehet megtekinteni. Minden felhasználó csak a hozzá tartozó fájlokról lát logbejegyzéseket. A fájlok között keresni is lehet. </w:t>
      </w:r>
    </w:p>
    <w:p w14:paraId="28CDC2DE" w14:textId="46D35FB9" w:rsidR="006514F3" w:rsidRPr="00BB07F9" w:rsidRDefault="006514F3" w:rsidP="006514F3">
      <w:r w:rsidRPr="00BB07F9">
        <w:tab/>
        <w:t>Egy adott fájl megosztásáról a tulajdonosa rendelkezhet. Tetszés szerint megoszthatja bárkivel egy publikus link</w:t>
      </w:r>
      <w:r w:rsidR="002467F6" w:rsidRPr="00BB07F9">
        <w:t>,</w:t>
      </w:r>
      <w:r w:rsidRPr="00BB07F9">
        <w:t xml:space="preserve"> vagy adott felhasználókka</w:t>
      </w:r>
      <w:r w:rsidR="00EC7BA0" w:rsidRPr="00BB07F9">
        <w:t xml:space="preserve">l név vagy email segítségével. Valamennyi fájl megosztásához többféle jogosultsági szint rendelhető: </w:t>
      </w:r>
    </w:p>
    <w:p w14:paraId="78B98F1E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Read</w:t>
      </w:r>
    </w:p>
    <w:p w14:paraId="01B47540" w14:textId="77777777" w:rsidR="006514F3" w:rsidRPr="00BB07F9" w:rsidRDefault="006514F3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t>Write</w:t>
      </w:r>
    </w:p>
    <w:p w14:paraId="0302DBC4" w14:textId="7DCB75B0" w:rsidR="006514F3" w:rsidRPr="00BB07F9" w:rsidRDefault="00EC7BA0" w:rsidP="0042171B">
      <w:pPr>
        <w:pStyle w:val="ListParagraph"/>
        <w:numPr>
          <w:ilvl w:val="0"/>
          <w:numId w:val="10"/>
        </w:numPr>
        <w:spacing w:after="160" w:line="259" w:lineRule="auto"/>
        <w:contextualSpacing/>
        <w:jc w:val="left"/>
      </w:pPr>
      <w:r w:rsidRPr="00BB07F9">
        <w:lastRenderedPageBreak/>
        <w:t>Delete (m</w:t>
      </w:r>
      <w:r w:rsidR="006514F3" w:rsidRPr="00BB07F9">
        <w:t>agában foglalja az előző kettőt</w:t>
      </w:r>
      <w:r w:rsidRPr="00BB07F9">
        <w:t xml:space="preserve"> is</w:t>
      </w:r>
      <w:r w:rsidR="006514F3" w:rsidRPr="00BB07F9">
        <w:t>)</w:t>
      </w:r>
    </w:p>
    <w:p w14:paraId="1FB59492" w14:textId="5BD2F438" w:rsidR="006514F3" w:rsidRPr="00BB07F9" w:rsidRDefault="006514F3" w:rsidP="006514F3">
      <w:pPr>
        <w:ind w:firstLine="360"/>
      </w:pPr>
      <w:r w:rsidRPr="00BB07F9">
        <w:t xml:space="preserve">Lehetőség van a fájlok </w:t>
      </w:r>
      <w:r w:rsidR="00EC7BA0" w:rsidRPr="00BB07F9">
        <w:t>„</w:t>
      </w:r>
      <w:r w:rsidRPr="00BB07F9">
        <w:t>verziókövetett</w:t>
      </w:r>
      <w:r w:rsidR="00EC7BA0" w:rsidRPr="00BB07F9">
        <w:t>”</w:t>
      </w:r>
      <w:r w:rsidRPr="00BB07F9">
        <w:t xml:space="preserve"> tárolására is, ami azt jelenti, hogy egy fájl korábbi verziói is elérhetőek, ezt a funkciót azonban külön be kell kapcsolni fájlonként. </w:t>
      </w:r>
    </w:p>
    <w:p w14:paraId="14116F84" w14:textId="77777777" w:rsidR="006514F3" w:rsidRPr="00BB07F9" w:rsidRDefault="006514F3" w:rsidP="006514F3">
      <w:r w:rsidRPr="00BB07F9">
        <w:tab/>
        <w:t>A rendszerhez egy felhasználó típus tartozik, ami az egyszerű felhasználót jelöli. Admin jogosultságra nincs szükség, mivel más adataihoz alapvetően nem lehet hozzáférni.</w:t>
      </w:r>
    </w:p>
    <w:p w14:paraId="7BEFDBEA" w14:textId="32B446FD" w:rsidR="006514F3" w:rsidRPr="00BB07F9" w:rsidRDefault="006514F3" w:rsidP="006514F3">
      <w:r w:rsidRPr="00BB07F9">
        <w:tab/>
        <w:t>Az alkalmazás képes egy másik</w:t>
      </w:r>
      <w:r w:rsidR="00EC7BA0" w:rsidRPr="00BB07F9">
        <w:t>,</w:t>
      </w:r>
      <w:r w:rsidRPr="00BB07F9">
        <w:t xml:space="preserve"> nagyobb fájlmegosztóval szinkronizáltan működni, ami azt </w:t>
      </w:r>
      <w:r w:rsidR="00EC7BA0" w:rsidRPr="00BB07F9">
        <w:t>jelenti, hogy bizonyos fájlok a</w:t>
      </w:r>
      <w:r w:rsidRPr="00BB07F9">
        <w:t xml:space="preserve"> felhasználó kérésér</w:t>
      </w:r>
      <w:r w:rsidR="00EC7BA0" w:rsidRPr="00BB07F9">
        <w:t>e feltöltődnek oda is vagy</w:t>
      </w:r>
      <w:r w:rsidRPr="00BB07F9">
        <w:t xml:space="preserve"> onnan letöltésre kerülnek.</w:t>
      </w:r>
    </w:p>
    <w:p w14:paraId="777C3366" w14:textId="77777777" w:rsidR="008605BB" w:rsidRPr="00BB07F9" w:rsidRDefault="008605BB" w:rsidP="008605BB"/>
    <w:p w14:paraId="559606B7" w14:textId="77777777" w:rsidR="001E5C7A" w:rsidRPr="00BB07F9" w:rsidRDefault="001E5C7A" w:rsidP="001E5C7A">
      <w:pPr>
        <w:pStyle w:val="Heading1"/>
      </w:pPr>
      <w:bookmarkStart w:id="8" w:name="_Toc497727983"/>
      <w:bookmarkEnd w:id="5"/>
      <w:r w:rsidRPr="00BB07F9">
        <w:lastRenderedPageBreak/>
        <w:t>Technológiák</w:t>
      </w:r>
      <w:bookmarkEnd w:id="8"/>
    </w:p>
    <w:p w14:paraId="778C7777" w14:textId="77777777" w:rsidR="001E5C7A" w:rsidRPr="00BB07F9" w:rsidRDefault="001E5C7A" w:rsidP="001E5C7A">
      <w:r w:rsidRPr="00BB07F9">
        <w:t>Ebben a fejezetben a rendszer elkészítéséhez felhasznált technológiák kerülnek bemutatásra, valamint, hogy az egyes könyvtárak, kiegészítők milyen pluszt adtak hozzá a szoftverhez.</w:t>
      </w:r>
    </w:p>
    <w:p w14:paraId="62CFFA07" w14:textId="77777777" w:rsidR="001E5C7A" w:rsidRPr="00BB07F9" w:rsidRDefault="001E5C7A" w:rsidP="001E5C7A">
      <w:pPr>
        <w:pStyle w:val="Heading2"/>
      </w:pPr>
      <w:bookmarkStart w:id="9" w:name="_Toc497727984"/>
      <w:r w:rsidRPr="00BB07F9">
        <w:t>Frontend</w:t>
      </w:r>
      <w:bookmarkEnd w:id="9"/>
    </w:p>
    <w:p w14:paraId="5FB7CAAA" w14:textId="1DAAA23A" w:rsidR="001E5C7A" w:rsidRPr="00BB07F9" w:rsidRDefault="00355DEA" w:rsidP="001E5C7A">
      <w:r>
        <w:t>A frontend Angular és TypeScript felhasználásával készült.</w:t>
      </w:r>
    </w:p>
    <w:p w14:paraId="28E6B9B8" w14:textId="3CBD86DB" w:rsidR="001E5C7A" w:rsidRDefault="001E5C7A" w:rsidP="001E5C7A">
      <w:pPr>
        <w:pStyle w:val="Heading3"/>
      </w:pPr>
      <w:bookmarkStart w:id="10" w:name="_Toc497727985"/>
      <w:r w:rsidRPr="00BB07F9">
        <w:t>Angular</w:t>
      </w:r>
      <w:bookmarkEnd w:id="10"/>
    </w:p>
    <w:p w14:paraId="4DEB4DB5" w14:textId="77777777" w:rsidR="00205806" w:rsidRPr="00205806" w:rsidRDefault="00205806" w:rsidP="00205806"/>
    <w:p w14:paraId="366F9924" w14:textId="0EAB442E" w:rsidR="001E5C7A" w:rsidRDefault="001E5C7A" w:rsidP="001E5C7A">
      <w:pPr>
        <w:pStyle w:val="Heading3"/>
      </w:pPr>
      <w:bookmarkStart w:id="11" w:name="_Toc497727986"/>
      <w:r w:rsidRPr="00BB07F9">
        <w:t>TypeScript</w:t>
      </w:r>
      <w:bookmarkEnd w:id="11"/>
    </w:p>
    <w:p w14:paraId="5B634EF5" w14:textId="77777777" w:rsidR="00205806" w:rsidRPr="00205806" w:rsidRDefault="00205806" w:rsidP="00205806"/>
    <w:p w14:paraId="7252D6FD" w14:textId="77777777" w:rsidR="001E5C7A" w:rsidRPr="00BB07F9" w:rsidRDefault="001E5C7A" w:rsidP="001E5C7A">
      <w:pPr>
        <w:pStyle w:val="Heading2"/>
      </w:pPr>
      <w:bookmarkStart w:id="12" w:name="_Toc497727987"/>
      <w:r w:rsidRPr="00BB07F9">
        <w:t>Backend</w:t>
      </w:r>
      <w:bookmarkEnd w:id="12"/>
    </w:p>
    <w:p w14:paraId="6F0E8ABD" w14:textId="206C1816" w:rsidR="001E5C7A" w:rsidRPr="00BB07F9" w:rsidRDefault="001E5C7A" w:rsidP="00AF6EEA">
      <w:r w:rsidRPr="00BB07F9">
        <w:t>Az alkalmazás backend-je Python programozási nyelv felhasználás</w:t>
      </w:r>
      <w:r w:rsidR="00AF6EEA" w:rsidRPr="00BB07F9">
        <w:t>áv</w:t>
      </w:r>
      <w:r w:rsidRPr="00BB07F9">
        <w:t>al készült. Az alábbiakban a fejlesztéshez használt framework-ök bemutatása olvasható.</w:t>
      </w:r>
    </w:p>
    <w:p w14:paraId="1BED64FB" w14:textId="77777777" w:rsidR="001E5C7A" w:rsidRPr="00BB07F9" w:rsidRDefault="001E5C7A" w:rsidP="001E5C7A">
      <w:pPr>
        <w:pStyle w:val="Heading3"/>
      </w:pPr>
      <w:bookmarkStart w:id="13" w:name="_Toc497727988"/>
      <w:r w:rsidRPr="00BB07F9">
        <w:t>Flask</w:t>
      </w:r>
      <w:bookmarkEnd w:id="13"/>
    </w:p>
    <w:p w14:paraId="7D47AF72" w14:textId="5400AC03" w:rsidR="001E5C7A" w:rsidRPr="00BB07F9" w:rsidRDefault="001E5C7A" w:rsidP="001E5C7A">
      <w:r w:rsidRPr="00BB07F9">
        <w:t>A backend alapja egy REST API, mely a Flask felhasználásval készült el. A Flask egy</w:t>
      </w:r>
      <w:r w:rsidR="00404E4F" w:rsidRPr="00BB07F9">
        <w:t xml:space="preserve"> Python alapú</w:t>
      </w:r>
      <w:r w:rsidRPr="00BB07F9">
        <w:t xml:space="preserve"> webes keretrendszer. Könyvtárakat, technológiákat nyújt ahhoz, hogy minél egyszerűbben és hatékonyabban lehessen webes alkalmazásokat elkészíteni. Önmagában nem nyújt adatbázis absztrakciós réteget, így azt a fejlesztőnek kell megvalósítania, vagy felhasználnia valamilyen kiegészítőt.</w:t>
      </w:r>
    </w:p>
    <w:p w14:paraId="4222A672" w14:textId="77777777" w:rsidR="001E5C7A" w:rsidRPr="00BB07F9" w:rsidRDefault="001E5C7A" w:rsidP="001E5C7A">
      <w:pPr>
        <w:pStyle w:val="Heading3"/>
      </w:pPr>
      <w:bookmarkStart w:id="14" w:name="_Toc497727989"/>
      <w:r w:rsidRPr="00BB07F9">
        <w:t>Passlib</w:t>
      </w:r>
      <w:bookmarkEnd w:id="14"/>
    </w:p>
    <w:p w14:paraId="46582AF8" w14:textId="61DBEC8C" w:rsidR="001E5C7A" w:rsidRPr="00BB07F9" w:rsidRDefault="001E5C7A" w:rsidP="001E5C7A">
      <w:r w:rsidRPr="00BB07F9">
        <w:t xml:space="preserve">A Passlib egy jelszó </w:t>
      </w:r>
      <w:r w:rsidR="00A801C2" w:rsidRPr="00BB07F9">
        <w:t xml:space="preserve">„hashelő” könyvtár Pythonhoz. Ennek </w:t>
      </w:r>
      <w:r w:rsidRPr="00BB07F9">
        <w:t xml:space="preserve">segítségével </w:t>
      </w:r>
      <w:r w:rsidR="00A801C2" w:rsidRPr="00BB07F9">
        <w:t>„</w:t>
      </w:r>
      <w:r w:rsidRPr="00BB07F9">
        <w:t>hashelem</w:t>
      </w:r>
      <w:r w:rsidR="00A801C2" w:rsidRPr="00BB07F9">
        <w:t>”</w:t>
      </w:r>
      <w:r w:rsidRPr="00BB07F9">
        <w:t xml:space="preserve"> a jelszavakat és tárolom el a kapott értéket az adatbázisban. A könyvtárat a belépés és regisztráció funkcionalitásoknál használtam fel, ezek a folyamatok a későbbiekben kerülnek bemutatásra.</w:t>
      </w:r>
    </w:p>
    <w:p w14:paraId="3F7557D7" w14:textId="77777777" w:rsidR="001E5C7A" w:rsidRPr="00BB07F9" w:rsidRDefault="001E5C7A" w:rsidP="001E5C7A">
      <w:pPr>
        <w:pStyle w:val="Heading3"/>
      </w:pPr>
      <w:bookmarkStart w:id="15" w:name="_Toc497727990"/>
      <w:r w:rsidRPr="00BB07F9">
        <w:lastRenderedPageBreak/>
        <w:t>SQLAlchemy</w:t>
      </w:r>
      <w:bookmarkEnd w:id="15"/>
    </w:p>
    <w:p w14:paraId="13B7B497" w14:textId="6E1C8DD3" w:rsidR="001E5C7A" w:rsidRPr="00BB07F9" w:rsidRDefault="001E5C7A" w:rsidP="001E5C7A">
      <w:r w:rsidRPr="00BB07F9">
        <w:t xml:space="preserve">Az SQLAlchemy egy Python SQL eszköz, mely </w:t>
      </w:r>
      <w:r w:rsidR="00A801C2" w:rsidRPr="00BB07F9">
        <w:t>ORM tulajdonsággal rendelkezik, n</w:t>
      </w:r>
      <w:r w:rsidRPr="00BB07F9">
        <w:t xml:space="preserve">agy segítséget nyújtva ezzel a fejlesztéshez.   </w:t>
      </w:r>
    </w:p>
    <w:p w14:paraId="0997C466" w14:textId="77777777" w:rsidR="001E5C7A" w:rsidRPr="00BB07F9" w:rsidRDefault="001E5C7A" w:rsidP="001E5C7A">
      <w:pPr>
        <w:pStyle w:val="Heading3"/>
      </w:pPr>
      <w:bookmarkStart w:id="16" w:name="_Toc497727991"/>
      <w:r w:rsidRPr="00BB07F9">
        <w:t>Pyjwt</w:t>
      </w:r>
      <w:bookmarkEnd w:id="16"/>
    </w:p>
    <w:p w14:paraId="1E5631BB" w14:textId="77777777" w:rsidR="001E5C7A" w:rsidRPr="00BB07F9" w:rsidRDefault="001E5C7A" w:rsidP="001E5C7A">
      <w:r w:rsidRPr="00BB07F9">
        <w:t>A Pyjwt egy könyvtár, ami kódol és dekódol JSON web tokeneket. A könyvtár az autentikáció során kerül felhasználásra. Belépéskor a kliens kap egy kódolt token-t, melyet minden kérésnél el kell küldenie a szerver felé.</w:t>
      </w:r>
    </w:p>
    <w:p w14:paraId="6BBEA102" w14:textId="77777777" w:rsidR="001E5C7A" w:rsidRPr="00BB07F9" w:rsidRDefault="001E5C7A" w:rsidP="001E5C7A">
      <w:pPr>
        <w:pStyle w:val="Heading3"/>
      </w:pPr>
      <w:bookmarkStart w:id="17" w:name="_Toc497727992"/>
      <w:r w:rsidRPr="00BB07F9">
        <w:t>SQLite</w:t>
      </w:r>
      <w:bookmarkEnd w:id="17"/>
    </w:p>
    <w:p w14:paraId="0B33ADE9" w14:textId="451BF1BB" w:rsidR="001E5C7A" w:rsidRPr="00BB07F9" w:rsidRDefault="001E5C7A" w:rsidP="001E5C7A">
      <w:r w:rsidRPr="00BB07F9">
        <w:t>Az alkalmazás működéséhez elengedhetetlen va</w:t>
      </w:r>
      <w:r w:rsidR="00A801C2" w:rsidRPr="00BB07F9">
        <w:t xml:space="preserve">lamilyen adatbázis használata a </w:t>
      </w:r>
      <w:r w:rsidRPr="00BB07F9">
        <w:t>felhasználói adatok, logo</w:t>
      </w:r>
      <w:r w:rsidR="00A801C2" w:rsidRPr="00BB07F9">
        <w:t>k</w:t>
      </w:r>
      <w:r w:rsidRPr="00BB07F9">
        <w:t xml:space="preserve"> és a felhasználókhoz tartozó fájlok elér</w:t>
      </w:r>
      <w:r w:rsidR="00A801C2" w:rsidRPr="00BB07F9">
        <w:t>ésének tárolásához. A választás</w:t>
      </w:r>
      <w:r w:rsidRPr="00BB07F9">
        <w:t>om az SQLite-ra esett annak gyorsasága és egyszerűsége miatt.</w:t>
      </w:r>
    </w:p>
    <w:p w14:paraId="58A37193" w14:textId="60FDD06C" w:rsidR="001E5C7A" w:rsidRDefault="001E5C7A" w:rsidP="001E5C7A">
      <w:pPr>
        <w:pStyle w:val="Heading3"/>
      </w:pPr>
      <w:bookmarkStart w:id="18" w:name="_Toc497727993"/>
      <w:r w:rsidRPr="00BB07F9">
        <w:t>Dropbox</w:t>
      </w:r>
      <w:bookmarkEnd w:id="18"/>
    </w:p>
    <w:p w14:paraId="0431A0CC" w14:textId="779C4461" w:rsidR="000C5D4F" w:rsidRPr="000C5D4F" w:rsidRDefault="000C5D4F" w:rsidP="000C5D4F">
      <w:r>
        <w:t>A Dropbox</w:t>
      </w:r>
      <w:r w:rsidR="00C27162">
        <w:t xml:space="preserve"> lett</w:t>
      </w:r>
      <w:r>
        <w:t xml:space="preserve"> az általam kiválasztott </w:t>
      </w:r>
      <w:r w:rsidR="0007087B">
        <w:t>fájlmegosztó portál</w:t>
      </w:r>
      <w:r w:rsidR="00C27162">
        <w:t xml:space="preserve"> amivel összekötöm az alkalmazást. Az oldal ingyenes verzió esetén 2GB helyet biztosít a felhasználó számára.</w:t>
      </w:r>
    </w:p>
    <w:p w14:paraId="1148FB82" w14:textId="77777777" w:rsidR="001E5C7A" w:rsidRPr="00BB07F9" w:rsidRDefault="001E5C7A" w:rsidP="001E5C7A">
      <w:pPr>
        <w:pStyle w:val="Heading2"/>
      </w:pPr>
      <w:bookmarkStart w:id="19" w:name="_Toc497727994"/>
      <w:r w:rsidRPr="00BB07F9">
        <w:t>Raspberry PI</w:t>
      </w:r>
      <w:bookmarkEnd w:id="19"/>
    </w:p>
    <w:p w14:paraId="37E55B4E" w14:textId="22F78574" w:rsidR="001E5C7A" w:rsidRPr="00BB07F9" w:rsidRDefault="001E5C7A" w:rsidP="001E5C7A">
      <w:r w:rsidRPr="00BB07F9">
        <w:t>Az alkalmazás egy Raspberry Pi 3 B modellen fut. Mivel az erőforrásai végesek</w:t>
      </w:r>
      <w:r w:rsidR="00A801C2" w:rsidRPr="00BB07F9">
        <w:t>,</w:t>
      </w:r>
      <w:r w:rsidRPr="00BB07F9">
        <w:t xml:space="preserve"> olyan megvalósításra kell törekedni, mely számításba veszi az alábbiakban felsorolt paramétereket.</w:t>
      </w:r>
    </w:p>
    <w:p w14:paraId="74EC9833" w14:textId="77777777" w:rsidR="001E5C7A" w:rsidRPr="00BB07F9" w:rsidRDefault="001E5C7A" w:rsidP="001E5C7A">
      <w:pPr>
        <w:ind w:firstLine="0"/>
      </w:pPr>
      <w:r w:rsidRPr="00BB07F9">
        <w:t>Az eszköz legfontosabb fizikai paraméterei:</w:t>
      </w:r>
    </w:p>
    <w:p w14:paraId="3397C6B4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Quad Core 1.2GHz BCM2837 CPU - 64bit</w:t>
      </w:r>
    </w:p>
    <w:p w14:paraId="60AEA9B3" w14:textId="77777777" w:rsidR="001E5C7A" w:rsidRPr="00BB07F9" w:rsidRDefault="001E5C7A" w:rsidP="00E575C6">
      <w:pPr>
        <w:pStyle w:val="ListParagraph"/>
        <w:numPr>
          <w:ilvl w:val="0"/>
          <w:numId w:val="11"/>
        </w:numPr>
        <w:shd w:val="clear" w:color="auto" w:fill="FFFFFF"/>
        <w:spacing w:after="0"/>
        <w:contextualSpacing/>
        <w:jc w:val="left"/>
        <w:rPr>
          <w:color w:val="333333"/>
        </w:rPr>
      </w:pPr>
      <w:r w:rsidRPr="00BB07F9">
        <w:rPr>
          <w:color w:val="333333"/>
        </w:rPr>
        <w:t>1GB SDRAM</w:t>
      </w:r>
    </w:p>
    <w:p w14:paraId="27B12EB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16GB-os C10-es microSD kártya (későbbiekben bővíthető külső HDD-vel)</w:t>
      </w:r>
    </w:p>
    <w:p w14:paraId="5359F187" w14:textId="77777777" w:rsidR="001E5C7A" w:rsidRPr="00BB07F9" w:rsidRDefault="001E5C7A" w:rsidP="00E575C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left"/>
        <w:rPr>
          <w:color w:val="333333"/>
        </w:rPr>
      </w:pPr>
      <w:r w:rsidRPr="00BB07F9">
        <w:rPr>
          <w:color w:val="333333"/>
        </w:rPr>
        <w:t>Raspbian OS</w:t>
      </w:r>
    </w:p>
    <w:p w14:paraId="0A56A301" w14:textId="7A66113D" w:rsidR="001E5C7A" w:rsidRDefault="001E5C7A" w:rsidP="001E5C7A">
      <w:pPr>
        <w:pStyle w:val="Heading3"/>
      </w:pPr>
      <w:bookmarkStart w:id="20" w:name="_Toc497727995"/>
      <w:r w:rsidRPr="00BB07F9">
        <w:t>OS</w:t>
      </w:r>
      <w:bookmarkEnd w:id="20"/>
    </w:p>
    <w:p w14:paraId="38B03D6F" w14:textId="675BB790" w:rsidR="0067207B" w:rsidRPr="0067207B" w:rsidRDefault="0067207B" w:rsidP="0067207B">
      <w:r>
        <w:t xml:space="preserve">A Raspberry PI eszközön Raspbian operációs rendszer fut, ami </w:t>
      </w:r>
      <w:r w:rsidR="00493E5A">
        <w:t xml:space="preserve">Debian alapú és az eszközre lett </w:t>
      </w:r>
      <w:r w:rsidR="009201CA">
        <w:t>optimalizálva</w:t>
      </w:r>
      <w:r w:rsidR="00312EF4">
        <w:t xml:space="preserve"> </w:t>
      </w:r>
      <w:sdt>
        <w:sdtPr>
          <w:id w:val="-566259470"/>
          <w:citation/>
        </w:sdtPr>
        <w:sdtEndPr/>
        <w:sdtContent>
          <w:r w:rsidR="00312EF4">
            <w:fldChar w:fldCharType="begin"/>
          </w:r>
          <w:r w:rsidR="00312EF4">
            <w:instrText xml:space="preserve">CITATION RPIOS \l 1038 </w:instrText>
          </w:r>
          <w:r w:rsidR="00312EF4">
            <w:fldChar w:fldCharType="separate"/>
          </w:r>
          <w:r w:rsidR="00F53BC2">
            <w:rPr>
              <w:noProof/>
            </w:rPr>
            <w:t>[1]</w:t>
          </w:r>
          <w:r w:rsidR="00312EF4">
            <w:fldChar w:fldCharType="end"/>
          </w:r>
        </w:sdtContent>
      </w:sdt>
      <w:r w:rsidR="009201CA">
        <w:t xml:space="preserve">. </w:t>
      </w:r>
      <w:r w:rsidR="0041279D">
        <w:t xml:space="preserve">Az OS sok előtelepített szoftverrel rendelkezik és tartozik hozzá grafikus UI. </w:t>
      </w:r>
      <w:r w:rsidR="0007087B">
        <w:t xml:space="preserve">Bár az operációs rendszeren van Python </w:t>
      </w:r>
      <w:r w:rsidR="002677D2">
        <w:t>f</w:t>
      </w:r>
      <w:r w:rsidR="00E9596A">
        <w:t>rissíteni kell azt, mivel csak 3.6-os verzióval</w:t>
      </w:r>
      <w:r w:rsidR="002677D2">
        <w:t xml:space="preserve"> fut az alkalmazás helyesen. </w:t>
      </w:r>
      <w:r w:rsidR="00E9596A">
        <w:t xml:space="preserve">Továbbá fel kell telepíteni az npm </w:t>
      </w:r>
      <w:r w:rsidR="00E9596A">
        <w:lastRenderedPageBreak/>
        <w:t xml:space="preserve">package managert is, hogy a frontendhez tartozó komponensek is </w:t>
      </w:r>
      <w:r w:rsidR="001A0C21">
        <w:t>felkerüljenek a rendszerre.</w:t>
      </w:r>
    </w:p>
    <w:p w14:paraId="2731A003" w14:textId="51DEE4FE" w:rsidR="00615D09" w:rsidRDefault="00615D09">
      <w:pPr>
        <w:pStyle w:val="Heading1"/>
      </w:pPr>
      <w:bookmarkStart w:id="21" w:name="_Toc497727996"/>
      <w:r w:rsidRPr="00BB07F9">
        <w:lastRenderedPageBreak/>
        <w:t>Specifikáció</w:t>
      </w:r>
      <w:bookmarkEnd w:id="21"/>
    </w:p>
    <w:p w14:paraId="6F03D736" w14:textId="1E2EFB90" w:rsidR="00355D7B" w:rsidRDefault="00355D7B" w:rsidP="00355D7B">
      <w:r>
        <w:t>Egy érdekes kérdés ami felmerült, hogy hogyan legyen leképezve a felhasználó által elképzelt mappa rendszer. Az egyik megoldás az, hogy a felhasználónak van egy fő mappája amibe aztán bekerül az összes almappa, de nem hierarchia rendszerben,</w:t>
      </w:r>
      <w:r w:rsidR="008E19B1">
        <w:t xml:space="preserve"> hanem egy</w:t>
      </w:r>
      <w:r>
        <w:t>szintű lenne és az adatbázisban tárolt adatok alapján lehetne megállapítani a pontos hierachiát úgy, hogy ebből a felhasználó nem venne észre semmit. Ennek az előnye az</w:t>
      </w:r>
      <w:r w:rsidR="008E19B1">
        <w:t>,</w:t>
      </w:r>
      <w:r>
        <w:t xml:space="preserve"> hog</w:t>
      </w:r>
      <w:r w:rsidR="004F4B50">
        <w:t>y gyorsabb az egyes mappák megtalálása</w:t>
      </w:r>
      <w:r w:rsidR="00BA3744">
        <w:t xml:space="preserve"> és jobban átlátható,</w:t>
      </w:r>
      <w:r w:rsidR="004F4B50">
        <w:t xml:space="preserve"> viszont amikor fizikai műveletekre kerül sor, mint például a törlés vagy áthelyezés</w:t>
      </w:r>
      <w:r w:rsidR="008E19B1">
        <w:t>,</w:t>
      </w:r>
      <w:r w:rsidR="004F4B50">
        <w:t xml:space="preserve"> akkor nehezebben megvalósítható.</w:t>
      </w:r>
      <w:r w:rsidR="00BA3744">
        <w:t xml:space="preserve"> A másik megoldás az, hogy </w:t>
      </w:r>
      <w:r w:rsidR="004F4B50">
        <w:t xml:space="preserve"> </w:t>
      </w:r>
      <w:r w:rsidR="00BA3744">
        <w:t>pontosan leképezem a hierachiát, így nehezebbé és hosszabbá téve a mappák megtalálás</w:t>
      </w:r>
      <w:r w:rsidR="008E19B1">
        <w:t>át, de ha egy olyat kell törölnö</w:t>
      </w:r>
      <w:r w:rsidR="00BA3744">
        <w:t>m melynek sok gyereke van</w:t>
      </w:r>
      <w:r w:rsidR="00117270">
        <w:t>,</w:t>
      </w:r>
      <w:r w:rsidR="00BA3744">
        <w:t xml:space="preserve"> akkor az egy művelettel megoldható fizikailag.</w:t>
      </w:r>
      <w:r w:rsidR="00117270">
        <w:t xml:space="preserve"> Végül a második megoldás mellett döntöttem, mert később, ha a rendszert szeretném továbbfejleszteni akkor ebből még előnyöm származhat.</w:t>
      </w:r>
    </w:p>
    <w:p w14:paraId="0B759211" w14:textId="1E7EB29B" w:rsidR="00314F40" w:rsidRDefault="00314F40" w:rsidP="00355D7B">
      <w:r>
        <w:t xml:space="preserve">Ahogy az a technológiáknál látszott a </w:t>
      </w:r>
      <w:r w:rsidR="00D900E9">
        <w:t xml:space="preserve">Dropbox a </w:t>
      </w:r>
      <w:r>
        <w:t>kiválasztott portál amivel szinkro</w:t>
      </w:r>
      <w:r w:rsidR="00D900E9">
        <w:t>nizáltan működik az alkalmazás</w:t>
      </w:r>
      <w:r>
        <w:t xml:space="preserve">. </w:t>
      </w:r>
      <w:r w:rsidR="00F53BC2">
        <w:t>Jól dokumentált és egyszerű API-val rendelkezik</w:t>
      </w:r>
      <w:r w:rsidR="00D900E9">
        <w:t>,</w:t>
      </w:r>
      <w:r w:rsidR="00BD6FF0">
        <w:t xml:space="preserve"> ezért esett rá a választásom</w:t>
      </w:r>
      <w:r w:rsidR="00F53BC2">
        <w:t xml:space="preserve"> </w:t>
      </w:r>
      <w:sdt>
        <w:sdtPr>
          <w:id w:val="1834184073"/>
          <w:citation/>
        </w:sdtPr>
        <w:sdtEndPr/>
        <w:sdtContent>
          <w:r w:rsidR="00F53BC2">
            <w:fldChar w:fldCharType="begin"/>
          </w:r>
          <w:r w:rsidR="00F53BC2">
            <w:instrText xml:space="preserve"> CITATION DbAPI \l 1038 </w:instrText>
          </w:r>
          <w:r w:rsidR="00F53BC2">
            <w:fldChar w:fldCharType="separate"/>
          </w:r>
          <w:r w:rsidR="00F53BC2">
            <w:rPr>
              <w:noProof/>
            </w:rPr>
            <w:t>[2]</w:t>
          </w:r>
          <w:r w:rsidR="00F53BC2">
            <w:fldChar w:fldCharType="end"/>
          </w:r>
        </w:sdtContent>
      </w:sdt>
      <w:r w:rsidR="00BD6FF0">
        <w:t>.</w:t>
      </w:r>
      <w:r w:rsidR="00076951">
        <w:t xml:space="preserve"> </w:t>
      </w:r>
    </w:p>
    <w:p w14:paraId="1C335D5A" w14:textId="77777777" w:rsidR="008D04B4" w:rsidRPr="00355D7B" w:rsidRDefault="008D04B4" w:rsidP="00355D7B"/>
    <w:p w14:paraId="5E60F3D0" w14:textId="77777777" w:rsidR="009540AC" w:rsidRPr="00BB07F9" w:rsidRDefault="009540AC" w:rsidP="009540AC">
      <w:pPr>
        <w:pStyle w:val="Heading2"/>
      </w:pPr>
      <w:bookmarkStart w:id="22" w:name="_Toc497727998"/>
      <w:bookmarkStart w:id="23" w:name="_Toc497727997"/>
      <w:r w:rsidRPr="00BB07F9">
        <w:t>Use Case</w:t>
      </w:r>
      <w:bookmarkEnd w:id="22"/>
    </w:p>
    <w:p w14:paraId="48766893" w14:textId="559BC174" w:rsidR="009540AC" w:rsidRPr="00BB07F9" w:rsidRDefault="005A0320" w:rsidP="009540AC">
      <w:r>
        <w:t>A fejezetben a korábban leírt funkciók tekinthetőek meg Use Case diagram</w:t>
      </w:r>
      <w:r w:rsidR="00C321A7">
        <w:t>ok formájában, amik s</w:t>
      </w:r>
      <w:r>
        <w:t>egít</w:t>
      </w:r>
      <w:r w:rsidR="00C321A7">
        <w:t>enek</w:t>
      </w:r>
      <w:r>
        <w:t xml:space="preserve"> összefoglalni és vizualizálni. A diagrammokat szétbontottam olyan tevékenységekre, melyek vagy csak a felhasználót érintik vagy valamilyen fájlon </w:t>
      </w:r>
      <w:r w:rsidR="00091DF5">
        <w:t xml:space="preserve">és note-on </w:t>
      </w:r>
      <w:r>
        <w:t>végzett művelet.</w:t>
      </w:r>
    </w:p>
    <w:p w14:paraId="02465C9E" w14:textId="0C1E343B" w:rsidR="00AB2315" w:rsidRDefault="00AB2315" w:rsidP="00AB2315">
      <w:pPr>
        <w:pStyle w:val="Heading3"/>
      </w:pPr>
      <w:r>
        <w:lastRenderedPageBreak/>
        <w:t>Felhasználót érintő műveletek</w:t>
      </w:r>
    </w:p>
    <w:p w14:paraId="14351D37" w14:textId="51C694FA" w:rsidR="00AB2315" w:rsidRDefault="005A0320" w:rsidP="005A0320">
      <w:pPr>
        <w:jc w:val="center"/>
      </w:pPr>
      <w:r>
        <w:rPr>
          <w:noProof/>
          <w:lang w:val="en-US"/>
        </w:rPr>
        <w:drawing>
          <wp:inline distT="0" distB="0" distL="0" distR="0" wp14:anchorId="4A4E0DB1" wp14:editId="2F701518">
            <wp:extent cx="3733800" cy="3924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9521A" w14:textId="77777777" w:rsidR="00AB2315" w:rsidRPr="00AB2315" w:rsidRDefault="00AB2315" w:rsidP="00AB2315">
      <w:pPr>
        <w:jc w:val="center"/>
      </w:pPr>
    </w:p>
    <w:p w14:paraId="38D81DAB" w14:textId="05FED08A" w:rsidR="00F30F0F" w:rsidRPr="00BB07F9" w:rsidRDefault="00F30F0F" w:rsidP="00F30F0F">
      <w:pPr>
        <w:pStyle w:val="Heading2"/>
      </w:pPr>
      <w:r w:rsidRPr="00BB07F9">
        <w:t>Felhasználás</w:t>
      </w:r>
      <w:bookmarkEnd w:id="23"/>
    </w:p>
    <w:p w14:paraId="1B92F7D5" w14:textId="71C9E78B" w:rsidR="00DD6168" w:rsidRPr="00BB07F9" w:rsidRDefault="009540AC" w:rsidP="00DD6168">
      <w:r>
        <w:t xml:space="preserve">Felmerülhet a kérdés, hogy miért pont Raspberry-re készült a szoftver és, hogy pontosan milyen célt is szolgál. Az ötlet az volt, hogy készítsek egy olyan szoftver amely segítségével személyes fájljaim, feljegyzéseim bárhonnan elérhetőek legyenek anélkül, hogy </w:t>
      </w:r>
      <w:r w:rsidR="0066202E">
        <w:t xml:space="preserve">azokat feltölteném egy </w:t>
      </w:r>
      <w:r>
        <w:t xml:space="preserve">fájlmegosztóra. </w:t>
      </w:r>
      <w:r w:rsidR="0066202E">
        <w:t>Mindenképpen olyan hardvert kerestem ami egész nap hozzáfér a hálózathoz, képes folytonosan üzemelni és nem igényel sok erőforrást ehhez, így esett a választásom a Raspberry PI eszközre. A szoftver is olyan igényekkel készült, hogy nem kell sok párhuzamos felhasználót egyidejűleg kiszolgálnia, hiszen csak kis számú felhasználója lesz.</w:t>
      </w:r>
    </w:p>
    <w:p w14:paraId="27EE79BD" w14:textId="50166431" w:rsidR="00F37AF2" w:rsidRPr="00BB07F9" w:rsidRDefault="00F37AF2">
      <w:pPr>
        <w:pStyle w:val="Heading1"/>
      </w:pPr>
      <w:bookmarkStart w:id="24" w:name="_Toc497727999"/>
      <w:bookmarkEnd w:id="6"/>
      <w:r w:rsidRPr="00BB07F9">
        <w:lastRenderedPageBreak/>
        <w:t>Tervezés és fejlesztés</w:t>
      </w:r>
      <w:bookmarkEnd w:id="24"/>
    </w:p>
    <w:p w14:paraId="060E8259" w14:textId="77777777" w:rsidR="00C43FED" w:rsidRPr="00BB07F9" w:rsidRDefault="00C43FED" w:rsidP="00C43FED"/>
    <w:p w14:paraId="2ED221A7" w14:textId="22F991AC" w:rsidR="0026654B" w:rsidRPr="00BB07F9" w:rsidRDefault="0026654B">
      <w:pPr>
        <w:pStyle w:val="Heading2"/>
      </w:pPr>
      <w:bookmarkStart w:id="25" w:name="_Toc497728000"/>
      <w:r w:rsidRPr="00BB07F9">
        <w:t>Fejlesztőkörnyezet bemutatása</w:t>
      </w:r>
      <w:bookmarkEnd w:id="25"/>
    </w:p>
    <w:p w14:paraId="5B5643BB" w14:textId="77777777" w:rsidR="00903A5E" w:rsidRPr="00BB07F9" w:rsidRDefault="00903A5E" w:rsidP="00903A5E"/>
    <w:p w14:paraId="2152D914" w14:textId="54D5DE8D" w:rsidR="00C43FED" w:rsidRPr="00BB07F9" w:rsidRDefault="00C43FED" w:rsidP="00C43FED">
      <w:pPr>
        <w:pStyle w:val="Heading2"/>
      </w:pPr>
      <w:bookmarkStart w:id="26" w:name="_Toc497728001"/>
      <w:r w:rsidRPr="00BB07F9">
        <w:t>Adatbázis</w:t>
      </w:r>
      <w:bookmarkEnd w:id="26"/>
    </w:p>
    <w:p w14:paraId="2BC7A748" w14:textId="08731F38" w:rsidR="008D46D3" w:rsidRPr="00BB07F9" w:rsidRDefault="00F27AD6" w:rsidP="008D46D3">
      <w:r w:rsidRPr="00BB07F9">
        <w:t xml:space="preserve">A rendszer helyes működéséhez elengedhetetlen az adatok perzisztálása. </w:t>
      </w:r>
      <w:r w:rsidR="00BB733C" w:rsidRPr="00BB07F9">
        <w:t>A</w:t>
      </w:r>
      <w:r w:rsidR="008D46D3" w:rsidRPr="00BB07F9">
        <w:t xml:space="preserve"> re</w:t>
      </w:r>
      <w:r w:rsidR="00E575C6" w:rsidRPr="00BB07F9">
        <w:t xml:space="preserve">ndzser adatbázis struktúrája, </w:t>
      </w:r>
      <w:r w:rsidR="008D46D3" w:rsidRPr="00BB07F9">
        <w:t>annak kialakítása</w:t>
      </w:r>
      <w:r w:rsidR="00E575C6" w:rsidRPr="00BB07F9">
        <w:t>,</w:t>
      </w:r>
      <w:r w:rsidR="008D46D3" w:rsidRPr="00BB07F9">
        <w:t xml:space="preserve"> </w:t>
      </w:r>
      <w:r w:rsidR="00E575C6" w:rsidRPr="00BB07F9">
        <w:t xml:space="preserve">továbbá az egyes táblák szerepe és a közöttük lévő kapcsolatok </w:t>
      </w:r>
      <w:r w:rsidR="008D46D3" w:rsidRPr="00BB07F9">
        <w:t>kerül</w:t>
      </w:r>
      <w:r w:rsidR="00E575C6" w:rsidRPr="00BB07F9">
        <w:t>nek</w:t>
      </w:r>
      <w:r w:rsidR="008D46D3" w:rsidRPr="00BB07F9">
        <w:t xml:space="preserve"> b</w:t>
      </w:r>
      <w:r w:rsidR="00E575C6" w:rsidRPr="00BB07F9">
        <w:t>emutatásra az alábbi fejezetben</w:t>
      </w:r>
      <w:r w:rsidR="008D46D3" w:rsidRPr="00BB07F9">
        <w:t>.</w:t>
      </w:r>
      <w:r w:rsidR="008C432F" w:rsidRPr="00BB07F9">
        <w:t xml:space="preserve"> Ahogy azt a technológiák fejezetben leírtam</w:t>
      </w:r>
      <w:r w:rsidR="00E575C6" w:rsidRPr="00BB07F9">
        <w:t>,</w:t>
      </w:r>
      <w:r w:rsidR="008C432F" w:rsidRPr="00BB07F9">
        <w:t xml:space="preserve"> a program SQLite adatbázist használ. Az SQLAlchemy könyvtár felhasználásával elég csak megadnom az adatbázis típusát illetve annak elérését, így később</w:t>
      </w:r>
      <w:r w:rsidR="001B427E" w:rsidRPr="00BB07F9">
        <w:t>,</w:t>
      </w:r>
      <w:r w:rsidR="008C432F" w:rsidRPr="00BB07F9">
        <w:t xml:space="preserve"> ha szeretnék más adatbázisra váltani, akkor elég csak</w:t>
      </w:r>
      <w:r w:rsidR="001B427E" w:rsidRPr="00BB07F9">
        <w:t xml:space="preserve"> az alábbi kódrészletet átírnom. M</w:t>
      </w:r>
      <w:r w:rsidR="008C432F" w:rsidRPr="00BB07F9">
        <w:t>ás módosítást nem igényel.</w:t>
      </w:r>
    </w:p>
    <w:p w14:paraId="20AB88B0" w14:textId="3856B0E6" w:rsidR="008C432F" w:rsidRPr="00BB07F9" w:rsidRDefault="008C432F" w:rsidP="008C432F">
      <w:pPr>
        <w:pStyle w:val="HTMLPreformatted"/>
        <w:shd w:val="clear" w:color="auto" w:fill="FFFFFF"/>
        <w:rPr>
          <w:color w:val="000000"/>
          <w:lang w:val="hu-HU"/>
        </w:rPr>
      </w:pPr>
      <w:r w:rsidRPr="00BB07F9">
        <w:rPr>
          <w:color w:val="000000"/>
          <w:highlight w:val="lightGray"/>
          <w:lang w:val="hu-HU"/>
        </w:rPr>
        <w:t>engine = create_engine(</w:t>
      </w:r>
      <w:r w:rsidRPr="00BB07F9">
        <w:rPr>
          <w:b/>
          <w:bCs/>
          <w:color w:val="008080"/>
          <w:highlight w:val="lightGray"/>
          <w:lang w:val="hu-HU"/>
        </w:rPr>
        <w:t>'sqlite:///test.db'</w:t>
      </w:r>
      <w:r w:rsidRPr="00BB07F9">
        <w:rPr>
          <w:color w:val="000000"/>
          <w:highlight w:val="lightGray"/>
          <w:lang w:val="hu-HU"/>
        </w:rPr>
        <w:t xml:space="preserve">, </w:t>
      </w:r>
      <w:r w:rsidRPr="00BB07F9">
        <w:rPr>
          <w:color w:val="660099"/>
          <w:highlight w:val="lightGray"/>
          <w:lang w:val="hu-HU"/>
        </w:rPr>
        <w:t>echo</w:t>
      </w:r>
      <w:r w:rsidRPr="00BB07F9">
        <w:rPr>
          <w:color w:val="000000"/>
          <w:highlight w:val="lightGray"/>
          <w:lang w:val="hu-HU"/>
        </w:rPr>
        <w:t>=</w:t>
      </w:r>
      <w:r w:rsidRPr="00BB07F9">
        <w:rPr>
          <w:b/>
          <w:bCs/>
          <w:color w:val="000080"/>
          <w:highlight w:val="lightGray"/>
          <w:lang w:val="hu-HU"/>
        </w:rPr>
        <w:t>True</w:t>
      </w:r>
      <w:r w:rsidRPr="00BB07F9">
        <w:rPr>
          <w:color w:val="000000"/>
          <w:highlight w:val="lightGray"/>
          <w:lang w:val="hu-HU"/>
        </w:rPr>
        <w:t>)</w:t>
      </w:r>
    </w:p>
    <w:p w14:paraId="4271DF09" w14:textId="77777777" w:rsidR="008C432F" w:rsidRPr="00BB07F9" w:rsidRDefault="008C432F" w:rsidP="008D46D3"/>
    <w:p w14:paraId="25501E12" w14:textId="12812CAD" w:rsidR="002B65DB" w:rsidRPr="00BB07F9" w:rsidRDefault="00E575C6" w:rsidP="008D46D3">
      <w:r w:rsidRPr="00BB07F9">
        <w:t>A program indulás</w:t>
      </w:r>
      <w:r w:rsidR="00A40EB4" w:rsidRPr="00BB07F9">
        <w:t>kor a definiált osztályok alapján megnézi, hogy a hozzájuk asszociált táblák valóban léteznek-e az adatbázisban. Amennyiben van olyan tábla amelyik nem létezik, akkor azt létrehozza.</w:t>
      </w:r>
    </w:p>
    <w:p w14:paraId="488ACC89" w14:textId="73DD48F6" w:rsidR="008D3512" w:rsidRPr="00BB07F9" w:rsidRDefault="001C2B94" w:rsidP="00D36C55">
      <w:pPr>
        <w:ind w:firstLine="0"/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0B44F730" wp14:editId="4EDC2210">
            <wp:extent cx="5400040" cy="51161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FF6E" w14:textId="46F31ED5" w:rsidR="002B65DB" w:rsidRPr="00BB07F9" w:rsidRDefault="002B65DB" w:rsidP="002B65DB">
      <w:pPr>
        <w:pStyle w:val="Heading3"/>
      </w:pPr>
      <w:bookmarkStart w:id="27" w:name="_Toc497728002"/>
      <w:r w:rsidRPr="00BB07F9">
        <w:t>User</w:t>
      </w:r>
      <w:bookmarkEnd w:id="27"/>
    </w:p>
    <w:p w14:paraId="023D0C46" w14:textId="57DDDDD5" w:rsidR="005C2931" w:rsidRPr="00BB07F9" w:rsidRDefault="002B65DB" w:rsidP="002B65DB">
      <w:r w:rsidRPr="00BB07F9">
        <w:t>A felhasználók adatait tárolja, hogy a rendszer azonosítani tudja őket felhasználónév – jelszó páros segítségév</w:t>
      </w:r>
      <w:r w:rsidR="00E575C6" w:rsidRPr="00BB07F9">
        <w:t>el. Emellett segít megkülönböztet</w:t>
      </w:r>
      <w:r w:rsidRPr="00BB07F9">
        <w:t xml:space="preserve">ni a még nem aktivált felhasználókat az aktiváltaktól és felfüggesztettektől, továbbá tárolja a rontott jelszavak számát. A jelszó </w:t>
      </w:r>
      <w:r w:rsidR="00E575C6" w:rsidRPr="00BB07F9">
        <w:t>„hash</w:t>
      </w:r>
      <w:r w:rsidRPr="00BB07F9">
        <w:t>elve</w:t>
      </w:r>
      <w:r w:rsidR="00E575C6" w:rsidRPr="00BB07F9">
        <w:t>”</w:t>
      </w:r>
      <w:r w:rsidRPr="00BB07F9">
        <w:t xml:space="preserve"> kerül eltárolásra</w:t>
      </w:r>
      <w:r w:rsidR="00E575C6" w:rsidRPr="00BB07F9">
        <w:t>,</w:t>
      </w:r>
      <w:r w:rsidRPr="00BB07F9">
        <w:t xml:space="preserve"> növelve ezzel a rendszer biztonságát.</w:t>
      </w:r>
      <w:r w:rsidR="00812D32" w:rsidRPr="00BB07F9">
        <w:t xml:space="preserve"> </w:t>
      </w:r>
    </w:p>
    <w:p w14:paraId="77F2B8ED" w14:textId="020483B3" w:rsidR="002B65DB" w:rsidRPr="00BB07F9" w:rsidRDefault="005C2931" w:rsidP="002B65DB">
      <w:r w:rsidRPr="00BB07F9">
        <w:t>Atttribútumok:</w:t>
      </w:r>
    </w:p>
    <w:p w14:paraId="49395027" w14:textId="3556A5A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id:</w:t>
      </w:r>
      <w:r w:rsidR="00B04880" w:rsidRPr="00BB07F9">
        <w:t xml:space="preserve"> f</w:t>
      </w:r>
      <w:r w:rsidR="009F245C" w:rsidRPr="00BB07F9">
        <w:t>elhasználó egyedi azonosítója</w:t>
      </w:r>
    </w:p>
    <w:p w14:paraId="6AFD130A" w14:textId="17A9BFC6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name:</w:t>
      </w:r>
      <w:r w:rsidR="009F245C" w:rsidRPr="00BB07F9">
        <w:t xml:space="preserve"> </w:t>
      </w:r>
      <w:r w:rsidR="00B04880" w:rsidRPr="00BB07F9">
        <w:t>v</w:t>
      </w:r>
      <w:r w:rsidR="00370C0A" w:rsidRPr="00BB07F9">
        <w:t>álasztott név</w:t>
      </w:r>
    </w:p>
    <w:p w14:paraId="1A46E7F9" w14:textId="1DACBCC1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email:</w:t>
      </w:r>
      <w:r w:rsidR="00B04880" w:rsidRPr="00BB07F9">
        <w:t xml:space="preserve"> e</w:t>
      </w:r>
      <w:r w:rsidR="00E575C6" w:rsidRPr="00BB07F9">
        <w:t>-</w:t>
      </w:r>
      <w:r w:rsidR="00370C0A" w:rsidRPr="00BB07F9">
        <w:t>mail cím</w:t>
      </w:r>
      <w:r w:rsidR="00E575C6" w:rsidRPr="00BB07F9">
        <w:t>,</w:t>
      </w:r>
      <w:r w:rsidR="00370C0A" w:rsidRPr="00BB07F9">
        <w:t xml:space="preserve"> amire az aktiváló e</w:t>
      </w:r>
      <w:r w:rsidR="00E575C6" w:rsidRPr="00BB07F9">
        <w:t>-m</w:t>
      </w:r>
      <w:r w:rsidR="00370C0A" w:rsidRPr="00BB07F9">
        <w:t>a</w:t>
      </w:r>
      <w:r w:rsidR="00E575C6" w:rsidRPr="00BB07F9">
        <w:t>i</w:t>
      </w:r>
      <w:r w:rsidR="00B04880" w:rsidRPr="00BB07F9">
        <w:t>l megy</w:t>
      </w:r>
    </w:p>
    <w:p w14:paraId="6907F513" w14:textId="39C1C66B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password_hash:</w:t>
      </w:r>
      <w:r w:rsidR="00370C0A" w:rsidRPr="00BB07F9">
        <w:t xml:space="preserve"> </w:t>
      </w:r>
      <w:r w:rsidR="00B04880" w:rsidRPr="00BB07F9">
        <w:t>j</w:t>
      </w:r>
      <w:r w:rsidR="00626683" w:rsidRPr="00BB07F9">
        <w:t xml:space="preserve">elszó </w:t>
      </w:r>
      <w:r w:rsidR="00E575C6" w:rsidRPr="00BB07F9">
        <w:t>„</w:t>
      </w:r>
      <w:r w:rsidR="00626683" w:rsidRPr="00BB07F9">
        <w:t>hashelve</w:t>
      </w:r>
      <w:r w:rsidR="00E575C6" w:rsidRPr="00BB07F9">
        <w:t>”</w:t>
      </w:r>
    </w:p>
    <w:p w14:paraId="7F6E5DF7" w14:textId="0BA5C7F7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lastRenderedPageBreak/>
        <w:t>activation_link:</w:t>
      </w:r>
      <w:r w:rsidR="00626683" w:rsidRPr="00BB07F9">
        <w:t xml:space="preserve"> </w:t>
      </w:r>
      <w:r w:rsidR="00B04880" w:rsidRPr="00BB07F9">
        <w:t>a</w:t>
      </w:r>
      <w:r w:rsidR="00533CF8" w:rsidRPr="00BB07F9">
        <w:t xml:space="preserve"> token</w:t>
      </w:r>
      <w:r w:rsidR="00B04880" w:rsidRPr="00BB07F9">
        <w:t>,</w:t>
      </w:r>
      <w:r w:rsidR="00533CF8" w:rsidRPr="00BB07F9">
        <w:t xml:space="preserve"> amivel a felhasználó aktiválni tudja a regisztrációját.</w:t>
      </w:r>
    </w:p>
    <w:p w14:paraId="112D03CC" w14:textId="1067CC1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created:</w:t>
      </w:r>
      <w:r w:rsidR="00B04880" w:rsidRPr="00BB07F9">
        <w:t xml:space="preserve"> a</w:t>
      </w:r>
      <w:r w:rsidR="00533CF8" w:rsidRPr="00BB07F9">
        <w:t xml:space="preserve"> létrehozás pontos dátuma.</w:t>
      </w:r>
    </w:p>
    <w:p w14:paraId="08015D91" w14:textId="3F2D4DDC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failed_attempts:</w:t>
      </w:r>
      <w:r w:rsidR="00B04880" w:rsidRPr="00BB07F9">
        <w:t xml:space="preserve"> hibás jelszó próbálkozások</w:t>
      </w:r>
    </w:p>
    <w:p w14:paraId="101E37DD" w14:textId="3F1228E8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dropbox_auth:</w:t>
      </w:r>
      <w:r w:rsidR="00B04880" w:rsidRPr="00BB07F9">
        <w:t xml:space="preserve"> a</w:t>
      </w:r>
      <w:r w:rsidR="00D60DA4" w:rsidRPr="00BB07F9">
        <w:t>mennyiben összekötötte dropbox-</w:t>
      </w:r>
      <w:r w:rsidR="00B04880" w:rsidRPr="00BB07F9">
        <w:t>sz</w:t>
      </w:r>
      <w:r w:rsidR="00D60DA4" w:rsidRPr="00BB07F9">
        <w:t>al a fiókját</w:t>
      </w:r>
      <w:r w:rsidR="00B04880" w:rsidRPr="00BB07F9">
        <w:t>, a token itt kerül eltárolásra</w:t>
      </w:r>
    </w:p>
    <w:p w14:paraId="31B814FB" w14:textId="08DB7584" w:rsidR="0006613A" w:rsidRPr="00BB07F9" w:rsidRDefault="0006613A" w:rsidP="0042171B">
      <w:pPr>
        <w:pStyle w:val="ListParagraph"/>
        <w:numPr>
          <w:ilvl w:val="0"/>
          <w:numId w:val="13"/>
        </w:numPr>
        <w:spacing w:after="0"/>
        <w:ind w:left="1434" w:hanging="357"/>
      </w:pPr>
      <w:r w:rsidRPr="00BB07F9">
        <w:t>main_folder:</w:t>
      </w:r>
      <w:r w:rsidR="00794026" w:rsidRPr="00BB07F9">
        <w:t xml:space="preserve"> </w:t>
      </w:r>
      <w:r w:rsidR="00B04880" w:rsidRPr="00BB07F9">
        <w:t>a</w:t>
      </w:r>
      <w:r w:rsidR="00824C22" w:rsidRPr="00BB07F9">
        <w:t xml:space="preserve"> felha</w:t>
      </w:r>
      <w:r w:rsidR="002476D1" w:rsidRPr="00BB07F9">
        <w:t>s</w:t>
      </w:r>
      <w:r w:rsidR="00824C22" w:rsidRPr="00BB07F9">
        <w:t>z</w:t>
      </w:r>
      <w:r w:rsidR="002476D1" w:rsidRPr="00BB07F9">
        <w:t>náló f</w:t>
      </w:r>
      <w:r w:rsidR="00B04880" w:rsidRPr="00BB07F9">
        <w:t>ő mappájának egyedi azonosítója; külső kulcs a folder táblából</w:t>
      </w:r>
    </w:p>
    <w:p w14:paraId="65EBC38E" w14:textId="657F9A19" w:rsidR="002B65DB" w:rsidRPr="00BB07F9" w:rsidRDefault="002B65DB">
      <w:pPr>
        <w:pStyle w:val="Heading3"/>
      </w:pPr>
      <w:bookmarkStart w:id="28" w:name="_Toc497728003"/>
      <w:r w:rsidRPr="00BB07F9">
        <w:t>File</w:t>
      </w:r>
      <w:bookmarkEnd w:id="28"/>
    </w:p>
    <w:p w14:paraId="6BC64DB2" w14:textId="37C1B7EF" w:rsidR="002B65DB" w:rsidRPr="00BB07F9" w:rsidRDefault="002B65DB" w:rsidP="00D83075">
      <w:r w:rsidRPr="00BB07F9">
        <w:t>A File tábla a felhasználók által feltö</w:t>
      </w:r>
      <w:r w:rsidR="006E6321" w:rsidRPr="00BB07F9">
        <w:t>ltö</w:t>
      </w:r>
      <w:r w:rsidRPr="00BB07F9">
        <w:t xml:space="preserve">tt fájlokról tárol információkat. </w:t>
      </w:r>
    </w:p>
    <w:p w14:paraId="1DBA2404" w14:textId="67C4DBEC" w:rsidR="005C2931" w:rsidRPr="00BB07F9" w:rsidRDefault="005C2931" w:rsidP="005C2931">
      <w:r w:rsidRPr="00BB07F9">
        <w:t>Atttribútumok:</w:t>
      </w:r>
    </w:p>
    <w:p w14:paraId="2375708E" w14:textId="4921E1AA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id:</w:t>
      </w:r>
      <w:r w:rsidR="00CF7A0A" w:rsidRPr="00BB07F9">
        <w:t xml:space="preserve"> a fájl egyedi azonosítója</w:t>
      </w:r>
    </w:p>
    <w:p w14:paraId="0D40E767" w14:textId="4DA5138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user_id:</w:t>
      </w:r>
      <w:r w:rsidR="00CF7A0A" w:rsidRPr="00BB07F9">
        <w:t xml:space="preserve"> a fájl tulajdonosa, külső kulcs a User táblából</w:t>
      </w:r>
    </w:p>
    <w:p w14:paraId="51861A1C" w14:textId="1D744648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file_name:</w:t>
      </w:r>
      <w:r w:rsidR="00CF7A0A" w:rsidRPr="00BB07F9">
        <w:t xml:space="preserve"> a felhasználó által választott név</w:t>
      </w:r>
    </w:p>
    <w:p w14:paraId="64C4ABF5" w14:textId="38BEC561" w:rsidR="00670306" w:rsidRPr="00BB07F9" w:rsidRDefault="00CF7A0A" w:rsidP="0042171B">
      <w:pPr>
        <w:pStyle w:val="ListParagraph"/>
        <w:numPr>
          <w:ilvl w:val="0"/>
          <w:numId w:val="17"/>
        </w:numPr>
        <w:spacing w:after="0"/>
      </w:pPr>
      <w:r w:rsidRPr="00BB07F9">
        <w:t>system_file_name: a név ahogy a rendszeren van eltárolva</w:t>
      </w:r>
    </w:p>
    <w:p w14:paraId="0D21BBB6" w14:textId="59829C5F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created:</w:t>
      </w:r>
      <w:r w:rsidR="00CF7A0A" w:rsidRPr="00BB07F9">
        <w:t xml:space="preserve"> </w:t>
      </w:r>
      <w:r w:rsidR="001630ED" w:rsidRPr="00BB07F9">
        <w:t xml:space="preserve">a fájl </w:t>
      </w:r>
      <w:r w:rsidR="00CF7A0A" w:rsidRPr="00BB07F9">
        <w:t>létrehozás</w:t>
      </w:r>
      <w:r w:rsidR="001630ED" w:rsidRPr="00BB07F9">
        <w:t>ának</w:t>
      </w:r>
      <w:r w:rsidR="00CF7A0A" w:rsidRPr="00BB07F9">
        <w:t xml:space="preserve"> dátuma</w:t>
      </w:r>
    </w:p>
    <w:p w14:paraId="1A62FA74" w14:textId="2F199F5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public_link:</w:t>
      </w:r>
      <w:r w:rsidR="00CF7A0A" w:rsidRPr="00BB07F9">
        <w:t xml:space="preserve"> publikus fájl esetén egy egyedi token</w:t>
      </w:r>
    </w:p>
    <w:p w14:paraId="56622F57" w14:textId="6A6884ED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content:</w:t>
      </w:r>
      <w:r w:rsidR="00CF7A0A" w:rsidRPr="00BB07F9">
        <w:t xml:space="preserve"> ha ez a fájl egy note akkor van kitöltve</w:t>
      </w:r>
    </w:p>
    <w:p w14:paraId="4B0CF100" w14:textId="038CD446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folder_id:</w:t>
      </w:r>
      <w:r w:rsidR="00CF7A0A" w:rsidRPr="00BB07F9">
        <w:t xml:space="preserve"> a fájlt tartalmazó mappa, külső kulcs a Folder mappából</w:t>
      </w:r>
    </w:p>
    <w:p w14:paraId="2B1CDB49" w14:textId="06841BF3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CF7A0A" w:rsidRPr="00BB07F9">
        <w:t xml:space="preserve"> ha a fájlt kijelölte a tulajdonos törlésre, akkor ide bekerül a törlés ideje</w:t>
      </w:r>
    </w:p>
    <w:p w14:paraId="2E78C69F" w14:textId="6841C6F2" w:rsidR="00670306" w:rsidRPr="00BB07F9" w:rsidRDefault="00670306" w:rsidP="0042171B">
      <w:pPr>
        <w:pStyle w:val="ListParagraph"/>
        <w:numPr>
          <w:ilvl w:val="0"/>
          <w:numId w:val="17"/>
        </w:numPr>
        <w:spacing w:after="0"/>
      </w:pPr>
      <w:r w:rsidRPr="00BB07F9">
        <w:t>version:</w:t>
      </w:r>
      <w:r w:rsidR="00CF7A0A" w:rsidRPr="00BB07F9">
        <w:t xml:space="preserve"> verzikövetés esetén </w:t>
      </w:r>
      <w:r w:rsidR="00C56CB8" w:rsidRPr="00BB07F9">
        <w:t>a fájl verziószámát tárolja</w:t>
      </w:r>
    </w:p>
    <w:p w14:paraId="38C6A2B9" w14:textId="31E26EA9" w:rsidR="002B65DB" w:rsidRPr="00BB07F9" w:rsidRDefault="002B65DB" w:rsidP="00D83075">
      <w:pPr>
        <w:pStyle w:val="Heading3"/>
      </w:pPr>
      <w:bookmarkStart w:id="29" w:name="_Toc497728004"/>
      <w:r w:rsidRPr="00BB07F9">
        <w:t>Folder</w:t>
      </w:r>
      <w:bookmarkEnd w:id="29"/>
    </w:p>
    <w:p w14:paraId="44DE6197" w14:textId="32CE28D6" w:rsidR="005C2931" w:rsidRPr="00BB07F9" w:rsidRDefault="006D4C78" w:rsidP="00823BD6">
      <w:r w:rsidRPr="00BB07F9">
        <w:t>A mappákat reprezentálja és táro</w:t>
      </w:r>
      <w:r w:rsidR="00474FD1" w:rsidRPr="00BB07F9">
        <w:t>l róluk információt azok azonosí</w:t>
      </w:r>
      <w:r w:rsidRPr="00BB07F9">
        <w:t xml:space="preserve">tása és megtalálása érdekében. </w:t>
      </w:r>
    </w:p>
    <w:p w14:paraId="56BC1C90" w14:textId="3123C8E2" w:rsidR="00823BD6" w:rsidRPr="00BB07F9" w:rsidRDefault="005C2931" w:rsidP="00823BD6">
      <w:r w:rsidRPr="00BB07F9">
        <w:t>Atttribútumok:</w:t>
      </w:r>
    </w:p>
    <w:p w14:paraId="11358656" w14:textId="5305237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id:</w:t>
      </w:r>
      <w:r w:rsidR="00474FD1" w:rsidRPr="00BB07F9">
        <w:t xml:space="preserve"> a mappa egyedi azonosítója</w:t>
      </w:r>
    </w:p>
    <w:p w14:paraId="6B450F1B" w14:textId="234EC863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user_id:</w:t>
      </w:r>
      <w:r w:rsidR="00474FD1" w:rsidRPr="00BB07F9">
        <w:t xml:space="preserve"> a mappa tulajdonosa, külső kulcs a User táblából</w:t>
      </w:r>
    </w:p>
    <w:p w14:paraId="03E1B1E9" w14:textId="04F59421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parent_folder:</w:t>
      </w:r>
      <w:r w:rsidR="002231D7" w:rsidRPr="00BB07F9">
        <w:t xml:space="preserve"> a mappa szülő mappájának azonosítója</w:t>
      </w:r>
    </w:p>
    <w:p w14:paraId="28AE6506" w14:textId="5F9E1ED8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folder_name:</w:t>
      </w:r>
      <w:r w:rsidR="002231D7" w:rsidRPr="00BB07F9">
        <w:t xml:space="preserve"> </w:t>
      </w:r>
      <w:r w:rsidR="00782B16" w:rsidRPr="00BB07F9">
        <w:t>a felhasználó által választott mappa név</w:t>
      </w:r>
    </w:p>
    <w:p w14:paraId="598ADA05" w14:textId="0F1FE035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lastRenderedPageBreak/>
        <w:t>path:</w:t>
      </w:r>
      <w:r w:rsidR="00C946AE" w:rsidRPr="00BB07F9">
        <w:t xml:space="preserve"> a mappa fizikai elérésének útvonala</w:t>
      </w:r>
    </w:p>
    <w:p w14:paraId="26915E30" w14:textId="2562B319" w:rsidR="00823BD6" w:rsidRPr="00BB07F9" w:rsidRDefault="00823BD6" w:rsidP="0042171B">
      <w:pPr>
        <w:pStyle w:val="ListParagraph"/>
        <w:numPr>
          <w:ilvl w:val="0"/>
          <w:numId w:val="18"/>
        </w:numPr>
        <w:spacing w:after="0"/>
      </w:pPr>
      <w:r w:rsidRPr="00BB07F9">
        <w:t>created:</w:t>
      </w:r>
      <w:r w:rsidR="00C946AE" w:rsidRPr="00BB07F9">
        <w:t xml:space="preserve"> </w:t>
      </w:r>
      <w:r w:rsidR="001630ED" w:rsidRPr="00BB07F9">
        <w:t>a mappa létrehozásának dátuma</w:t>
      </w:r>
    </w:p>
    <w:p w14:paraId="64A55884" w14:textId="7CE8BDDD" w:rsidR="00823BD6" w:rsidRPr="00BB07F9" w:rsidRDefault="00823BD6" w:rsidP="001630ED">
      <w:pPr>
        <w:pStyle w:val="ListParagraph"/>
        <w:numPr>
          <w:ilvl w:val="0"/>
          <w:numId w:val="17"/>
        </w:numPr>
        <w:spacing w:after="0"/>
      </w:pPr>
      <w:r w:rsidRPr="00BB07F9">
        <w:t>delete_date:</w:t>
      </w:r>
      <w:r w:rsidR="00A36A8C" w:rsidRPr="00BB07F9">
        <w:t xml:space="preserve"> </w:t>
      </w:r>
      <w:r w:rsidR="001630ED" w:rsidRPr="00BB07F9">
        <w:t>ha a mappát kijelölte a tulajdonos törlésre, akkor ide bekerül a törlés ideje</w:t>
      </w:r>
    </w:p>
    <w:p w14:paraId="5AA1D6BA" w14:textId="3C7FAD64" w:rsidR="002B65DB" w:rsidRPr="00BB07F9" w:rsidRDefault="002B65DB" w:rsidP="00D83075">
      <w:pPr>
        <w:pStyle w:val="Heading3"/>
      </w:pPr>
      <w:bookmarkStart w:id="30" w:name="_Toc497728005"/>
      <w:r w:rsidRPr="00BB07F9">
        <w:t>File share</w:t>
      </w:r>
      <w:bookmarkEnd w:id="30"/>
    </w:p>
    <w:p w14:paraId="092BB2C4" w14:textId="65944941" w:rsidR="005C2931" w:rsidRPr="00BB07F9" w:rsidRDefault="00526CF5" w:rsidP="005C2931">
      <w:r w:rsidRPr="00BB07F9">
        <w:t>A fájlok megosztásának tárolásáért felelős tábla, melynek minden rekordja egy fájl hozzárendelésre egy új felhasználóhoz valamilyen jogosultsággal.</w:t>
      </w:r>
    </w:p>
    <w:p w14:paraId="4415A123" w14:textId="58F6232C" w:rsidR="008B4FF1" w:rsidRPr="00BB07F9" w:rsidRDefault="005C2931" w:rsidP="005C2931">
      <w:r w:rsidRPr="00BB07F9">
        <w:t>Atttribútumok:</w:t>
      </w:r>
    </w:p>
    <w:p w14:paraId="3B158C00" w14:textId="4579B4B4" w:rsidR="008B4FF1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id:</w:t>
      </w:r>
      <w:r w:rsidR="005074CC" w:rsidRPr="00BB07F9">
        <w:t xml:space="preserve"> a megosztás egyedi azonosítója</w:t>
      </w:r>
    </w:p>
    <w:p w14:paraId="4D430CD9" w14:textId="06DEBCEF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file_id:</w:t>
      </w:r>
      <w:r w:rsidR="00DB6DA0" w:rsidRPr="00BB07F9">
        <w:t xml:space="preserve"> </w:t>
      </w:r>
      <w:r w:rsidR="00CB53A1" w:rsidRPr="00BB07F9">
        <w:t>a fájl azonosítója, külső kulcs a File táblából</w:t>
      </w:r>
    </w:p>
    <w:p w14:paraId="6411ABB0" w14:textId="0A94613A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user_id:</w:t>
      </w:r>
      <w:r w:rsidR="00636903" w:rsidRPr="00BB07F9">
        <w:t xml:space="preserve"> a felhasználó azonosítója aki kapja a jogosultságot a fájlra, külső kulcs a User táblából</w:t>
      </w:r>
    </w:p>
    <w:p w14:paraId="416B1773" w14:textId="4E36C70B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role_id:</w:t>
      </w:r>
      <w:r w:rsidR="00636903" w:rsidRPr="00BB07F9">
        <w:t xml:space="preserve"> a jogosultság azonosítója, külső kulcs a Role táblából</w:t>
      </w:r>
    </w:p>
    <w:p w14:paraId="4E6E476A" w14:textId="6B5E7882" w:rsidR="00A07E34" w:rsidRPr="00BB07F9" w:rsidRDefault="00A07E34" w:rsidP="0042171B">
      <w:pPr>
        <w:pStyle w:val="ListParagraph"/>
        <w:numPr>
          <w:ilvl w:val="0"/>
          <w:numId w:val="19"/>
        </w:numPr>
        <w:spacing w:after="0"/>
      </w:pPr>
      <w:r w:rsidRPr="00BB07F9">
        <w:t>created:</w:t>
      </w:r>
      <w:r w:rsidR="001F55E5" w:rsidRPr="00BB07F9">
        <w:t xml:space="preserve"> a megosztás létrehozásának dátuma</w:t>
      </w:r>
    </w:p>
    <w:p w14:paraId="2171C16D" w14:textId="5586F731" w:rsidR="002B65DB" w:rsidRPr="00BB07F9" w:rsidRDefault="002B65DB" w:rsidP="00D83075">
      <w:pPr>
        <w:pStyle w:val="Heading3"/>
      </w:pPr>
      <w:bookmarkStart w:id="31" w:name="_Toc497728006"/>
      <w:r w:rsidRPr="00BB07F9">
        <w:t>Role</w:t>
      </w:r>
      <w:bookmarkEnd w:id="31"/>
    </w:p>
    <w:p w14:paraId="35C5FA34" w14:textId="3AC0E02B" w:rsidR="00023263" w:rsidRPr="00BB07F9" w:rsidRDefault="007F75C5" w:rsidP="00023263">
      <w:r w:rsidRPr="00BB07F9">
        <w:t>A rendszerben definiált jogokat tárolja, amelyek segítségével fájlokhoz és note-okhoz hozzá lehet rendelni más felhasználókat. Ahog</w:t>
      </w:r>
      <w:r w:rsidR="00B04880" w:rsidRPr="00BB07F9">
        <w:t>y a specifikációban említettem</w:t>
      </w:r>
      <w:r w:rsidRPr="00BB07F9">
        <w:t xml:space="preserve"> három különböző jogosultságot különböztetünk meg : </w:t>
      </w:r>
      <w:r w:rsidR="00023263" w:rsidRPr="00BB07F9">
        <w:t>READ, WRITE, DELETE</w:t>
      </w:r>
      <w:r w:rsidRPr="00BB07F9">
        <w:t>. Ezek a jogok az alkalmazás telepítésekor létre kell, hogy jöjjenek az ada</w:t>
      </w:r>
      <w:r w:rsidR="00DA5067" w:rsidRPr="00BB07F9">
        <w:t>tbázisban</w:t>
      </w:r>
      <w:r w:rsidR="000B3871" w:rsidRPr="00BB07F9">
        <w:t xml:space="preserve"> a gondtalan működés elősegítés</w:t>
      </w:r>
      <w:r w:rsidR="00DA5067" w:rsidRPr="00BB07F9">
        <w:t>ére.</w:t>
      </w:r>
      <w:r w:rsidR="005C2931" w:rsidRPr="00BB07F9">
        <w:t xml:space="preserve"> </w:t>
      </w:r>
    </w:p>
    <w:p w14:paraId="7273433D" w14:textId="46B89C56" w:rsidR="005C2931" w:rsidRPr="00BB07F9" w:rsidRDefault="005C2931" w:rsidP="005C2931">
      <w:r w:rsidRPr="00BB07F9">
        <w:t>Atttribútumok:</w:t>
      </w:r>
    </w:p>
    <w:p w14:paraId="30C90C40" w14:textId="64D91ED7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id:</w:t>
      </w:r>
      <w:r w:rsidR="00B04880" w:rsidRPr="00BB07F9">
        <w:t xml:space="preserve"> egyedi azonosító</w:t>
      </w:r>
    </w:p>
    <w:p w14:paraId="7F00F8E7" w14:textId="5C6DF98C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name:</w:t>
      </w:r>
      <w:r w:rsidR="00B04880" w:rsidRPr="00BB07F9">
        <w:t xml:space="preserve"> a jogosultság szöveges neve</w:t>
      </w:r>
    </w:p>
    <w:p w14:paraId="75A2D05D" w14:textId="61149960" w:rsidR="00023263" w:rsidRPr="00BB07F9" w:rsidRDefault="00023263" w:rsidP="0042171B">
      <w:pPr>
        <w:pStyle w:val="ListParagraph"/>
        <w:numPr>
          <w:ilvl w:val="0"/>
          <w:numId w:val="16"/>
        </w:numPr>
        <w:spacing w:after="0"/>
      </w:pPr>
      <w:r w:rsidRPr="00BB07F9">
        <w:t>priority:</w:t>
      </w:r>
      <w:r w:rsidR="00B04880" w:rsidRPr="00BB07F9">
        <w:t xml:space="preserve"> e</w:t>
      </w:r>
      <w:r w:rsidR="00830233" w:rsidRPr="00BB07F9">
        <w:t xml:space="preserve">gy olyan érték, mely meghatározza </w:t>
      </w:r>
      <w:r w:rsidR="00A27809" w:rsidRPr="00BB07F9">
        <w:t>az adott jogosultság erősségét a</w:t>
      </w:r>
      <w:r w:rsidR="00830233" w:rsidRPr="00BB07F9">
        <w:t xml:space="preserve"> későbbi a</w:t>
      </w:r>
      <w:r w:rsidR="00B04880" w:rsidRPr="00BB07F9">
        <w:t>datbázis műveletek könnyítésére</w:t>
      </w:r>
    </w:p>
    <w:p w14:paraId="65596FD5" w14:textId="3328EC36" w:rsidR="002B65DB" w:rsidRPr="00BB07F9" w:rsidRDefault="002B65DB" w:rsidP="00D83075">
      <w:pPr>
        <w:pStyle w:val="Heading3"/>
      </w:pPr>
      <w:bookmarkStart w:id="32" w:name="_Toc497728007"/>
      <w:r w:rsidRPr="00BB07F9">
        <w:t>Credential store</w:t>
      </w:r>
      <w:bookmarkEnd w:id="32"/>
    </w:p>
    <w:p w14:paraId="43FAA66A" w14:textId="18C330B4" w:rsidR="00D83735" w:rsidRPr="00BB07F9" w:rsidRDefault="00D83735" w:rsidP="00D83735">
      <w:r w:rsidRPr="00BB07F9">
        <w:t xml:space="preserve">A program zavartalan működéséhez elengedhetetlen jelszavak tárolására lett létrehozva. </w:t>
      </w:r>
      <w:r w:rsidR="00881E71" w:rsidRPr="00BB07F9">
        <w:t>A jelszavak az alkalmazás telepítésekor be kell, hogy kerüljenek a táblába, mert addig nem tud elindulni.</w:t>
      </w:r>
      <w:r w:rsidR="005C2931" w:rsidRPr="00BB07F9">
        <w:t xml:space="preserve"> A működéshez négy jelszóra van szükség:</w:t>
      </w:r>
    </w:p>
    <w:p w14:paraId="13303A8B" w14:textId="125D5946" w:rsidR="005C2931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lastRenderedPageBreak/>
        <w:t>SECRET_KEY: a</w:t>
      </w:r>
      <w:r w:rsidR="00A01D44" w:rsidRPr="00BB07F9">
        <w:t xml:space="preserve"> token kódolás</w:t>
      </w:r>
      <w:r w:rsidRPr="00BB07F9">
        <w:t>ához és dekódolásához szükséges, e</w:t>
      </w:r>
      <w:r w:rsidR="00650D7C" w:rsidRPr="00BB07F9">
        <w:t>zt az applikációnak is kü</w:t>
      </w:r>
      <w:r w:rsidRPr="00BB07F9">
        <w:t>lön át kell adni</w:t>
      </w:r>
    </w:p>
    <w:p w14:paraId="1AFCC9FA" w14:textId="1B41CD71" w:rsidR="00A01D44" w:rsidRPr="00BB07F9" w:rsidRDefault="00B04880" w:rsidP="0042171B">
      <w:pPr>
        <w:pStyle w:val="ListParagraph"/>
        <w:numPr>
          <w:ilvl w:val="0"/>
          <w:numId w:val="20"/>
        </w:numPr>
      </w:pPr>
      <w:r w:rsidRPr="00BB07F9">
        <w:t>MAIL: a</w:t>
      </w:r>
      <w:r w:rsidR="00416EF3" w:rsidRPr="00BB07F9">
        <w:t xml:space="preserve">z </w:t>
      </w:r>
      <w:r w:rsidR="00C17961" w:rsidRPr="00BB07F9">
        <w:t>aktiváló</w:t>
      </w:r>
      <w:r w:rsidRPr="00BB07F9">
        <w:t>-</w:t>
      </w:r>
      <w:r w:rsidR="00C17961" w:rsidRPr="00BB07F9">
        <w:t xml:space="preserve"> és reset </w:t>
      </w:r>
      <w:r w:rsidR="00416EF3" w:rsidRPr="00BB07F9">
        <w:t>email küldés</w:t>
      </w:r>
      <w:r w:rsidR="00C17961" w:rsidRPr="00BB07F9">
        <w:t>é</w:t>
      </w:r>
      <w:r w:rsidR="00416EF3" w:rsidRPr="00BB07F9">
        <w:t>hez</w:t>
      </w:r>
      <w:r w:rsidRPr="00BB07F9">
        <w:t xml:space="preserve"> szükséges adatokat tartalmazza</w:t>
      </w:r>
    </w:p>
    <w:p w14:paraId="38406260" w14:textId="0F4BAAAC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DROPBOX_KEY: </w:t>
      </w:r>
      <w:r w:rsidR="00B04880" w:rsidRPr="00BB07F9">
        <w:t>a</w:t>
      </w:r>
      <w:r w:rsidR="00EF2F96" w:rsidRPr="00BB07F9">
        <w:t>z appl</w:t>
      </w:r>
      <w:r w:rsidR="00B04880" w:rsidRPr="00BB07F9">
        <w:t>ikációhoz tartozó dropbox kulcs</w:t>
      </w:r>
    </w:p>
    <w:p w14:paraId="2F637A12" w14:textId="2328CC08" w:rsidR="001E0370" w:rsidRPr="00BB07F9" w:rsidRDefault="001E0370" w:rsidP="0042171B">
      <w:pPr>
        <w:pStyle w:val="ListParagraph"/>
        <w:numPr>
          <w:ilvl w:val="0"/>
          <w:numId w:val="20"/>
        </w:numPr>
      </w:pPr>
      <w:r w:rsidRPr="00BB07F9">
        <w:t xml:space="preserve">DROPBOX_SECRET: </w:t>
      </w:r>
      <w:r w:rsidR="00B04880" w:rsidRPr="00BB07F9">
        <w:t>a</w:t>
      </w:r>
      <w:r w:rsidR="00EF2F96" w:rsidRPr="00BB07F9">
        <w:t>z appli</w:t>
      </w:r>
      <w:r w:rsidR="00B04880" w:rsidRPr="00BB07F9">
        <w:t>kációhoz tartozó dropbox secret</w:t>
      </w:r>
    </w:p>
    <w:p w14:paraId="285D6DA7" w14:textId="1716736E" w:rsidR="005C2931" w:rsidRPr="00BB07F9" w:rsidRDefault="005C2931" w:rsidP="005C2931">
      <w:r w:rsidRPr="00BB07F9">
        <w:t>Atttribútumok:</w:t>
      </w:r>
    </w:p>
    <w:p w14:paraId="0D9F690E" w14:textId="4C3CC62C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id:  </w:t>
      </w:r>
      <w:r w:rsidR="00B04880" w:rsidRPr="00BB07F9">
        <w:t>egyedi azonosító</w:t>
      </w:r>
    </w:p>
    <w:p w14:paraId="159A8180" w14:textId="7B44E84A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environment: </w:t>
      </w:r>
      <w:r w:rsidR="00B04880" w:rsidRPr="00BB07F9">
        <w:t>s</w:t>
      </w:r>
      <w:r w:rsidR="00FB59C7" w:rsidRPr="00BB07F9">
        <w:t>zöveges név, ami leí</w:t>
      </w:r>
      <w:r w:rsidR="00B04880" w:rsidRPr="00BB07F9">
        <w:t>rja melyik ez a jelszó pontosan</w:t>
      </w:r>
    </w:p>
    <w:p w14:paraId="6A5BAEE5" w14:textId="168938B1" w:rsidR="00D83735" w:rsidRPr="00BB07F9" w:rsidRDefault="00D83735" w:rsidP="0042171B">
      <w:pPr>
        <w:pStyle w:val="ListParagraph"/>
        <w:numPr>
          <w:ilvl w:val="0"/>
          <w:numId w:val="14"/>
        </w:numPr>
        <w:spacing w:after="0"/>
      </w:pPr>
      <w:r w:rsidRPr="00BB07F9">
        <w:t xml:space="preserve">code: </w:t>
      </w:r>
      <w:r w:rsidR="00B04880" w:rsidRPr="00BB07F9">
        <w:t>a jelszó maga</w:t>
      </w:r>
    </w:p>
    <w:p w14:paraId="6A8B53FB" w14:textId="5CA2E92A" w:rsidR="002B65DB" w:rsidRPr="00BB07F9" w:rsidRDefault="002B65DB">
      <w:pPr>
        <w:pStyle w:val="Heading3"/>
      </w:pPr>
      <w:bookmarkStart w:id="33" w:name="_Toc497728008"/>
      <w:r w:rsidRPr="00BB07F9">
        <w:t>Log</w:t>
      </w:r>
      <w:bookmarkEnd w:id="33"/>
    </w:p>
    <w:p w14:paraId="70D7CA52" w14:textId="0568B8BC" w:rsidR="005C2931" w:rsidRPr="00BB07F9" w:rsidRDefault="00EE74AA" w:rsidP="005C2931">
      <w:r w:rsidRPr="00BB07F9">
        <w:t>A felhasználói logokat tároló tábla, minden rekordja egy bejegyzés valamilyen felhasználó tevékenységről, fájlműveletről vagy mappaműveletről</w:t>
      </w:r>
      <w:r w:rsidR="00C27F86" w:rsidRPr="00BB07F9">
        <w:t>.</w:t>
      </w:r>
    </w:p>
    <w:p w14:paraId="4F60F52D" w14:textId="0391FF15" w:rsidR="007161E5" w:rsidRPr="00BB07F9" w:rsidRDefault="005C2931" w:rsidP="005C2931">
      <w:r w:rsidRPr="00BB07F9">
        <w:t>Atttribútumok:</w:t>
      </w:r>
    </w:p>
    <w:p w14:paraId="21E87012" w14:textId="622A0122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id:</w:t>
      </w:r>
      <w:r w:rsidR="005121E5" w:rsidRPr="00BB07F9">
        <w:t xml:space="preserve"> a log bejegyzés egyedi azonosítója</w:t>
      </w:r>
    </w:p>
    <w:p w14:paraId="3AE591DA" w14:textId="473BA1C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user_id:</w:t>
      </w:r>
      <w:r w:rsidR="005121E5" w:rsidRPr="00BB07F9">
        <w:t xml:space="preserve"> a felhasználó akihez a log tartozik, külső kulcsa a User táblából</w:t>
      </w:r>
    </w:p>
    <w:p w14:paraId="78AF9A8E" w14:textId="7DFE4767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file_id:</w:t>
      </w:r>
      <w:r w:rsidR="005121E5" w:rsidRPr="00BB07F9">
        <w:t xml:space="preserve"> a fájl amin műveletet végzett, külső kulcs a File táblából, ha az értéke nem null akkor tudjuk, hogy fájlművelet volt</w:t>
      </w:r>
    </w:p>
    <w:p w14:paraId="0B21D8C4" w14:textId="656E28B4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folder_id:</w:t>
      </w:r>
      <w:r w:rsidR="005121E5" w:rsidRPr="00BB07F9">
        <w:t xml:space="preserve"> a mappa amin műveletet végzett, külső kulcs a Folder táblából, ha az értéke nem null akkor tudjuk, hogy mappát is érintett a művelet</w:t>
      </w:r>
    </w:p>
    <w:p w14:paraId="75B9D180" w14:textId="28E4426E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created:</w:t>
      </w:r>
      <w:r w:rsidR="005121E5" w:rsidRPr="00BB07F9">
        <w:t xml:space="preserve"> az esemény dátuma</w:t>
      </w:r>
    </w:p>
    <w:p w14:paraId="375502D9" w14:textId="798C4F1D" w:rsidR="007161E5" w:rsidRPr="00BB07F9" w:rsidRDefault="007161E5" w:rsidP="0042171B">
      <w:pPr>
        <w:pStyle w:val="ListParagraph"/>
        <w:numPr>
          <w:ilvl w:val="0"/>
          <w:numId w:val="15"/>
        </w:numPr>
        <w:spacing w:after="0"/>
      </w:pPr>
      <w:r w:rsidRPr="00BB07F9">
        <w:t>message:</w:t>
      </w:r>
      <w:r w:rsidR="005121E5" w:rsidRPr="00BB07F9">
        <w:t xml:space="preserve"> </w:t>
      </w:r>
      <w:r w:rsidR="009670E6" w:rsidRPr="00BB07F9">
        <w:t>a szöveges bejegyzés</w:t>
      </w:r>
    </w:p>
    <w:p w14:paraId="0E7F7AEB" w14:textId="0DBD1B1B" w:rsidR="00A72F58" w:rsidRPr="00BB07F9" w:rsidRDefault="00A72F58">
      <w:pPr>
        <w:pStyle w:val="Heading2"/>
      </w:pPr>
      <w:bookmarkStart w:id="34" w:name="_Toc497728009"/>
      <w:r w:rsidRPr="00BB07F9">
        <w:t>REST API</w:t>
      </w:r>
      <w:bookmarkEnd w:id="34"/>
    </w:p>
    <w:p w14:paraId="2AC58DFC" w14:textId="4D333204" w:rsidR="00532BF6" w:rsidRPr="00BB07F9" w:rsidRDefault="00532BF6" w:rsidP="00532BF6">
      <w:r w:rsidRPr="00BB07F9">
        <w:t>A REST API úgynevezett route-okat</w:t>
      </w:r>
      <w:r w:rsidR="001E2A48" w:rsidRPr="00BB07F9">
        <w:t xml:space="preserve"> vagy elérési pontokat</w:t>
      </w:r>
      <w:r w:rsidRPr="00BB07F9">
        <w:t xml:space="preserve"> tartalmaz, melyek az alkalmazás működéséshez szükséges funkciók elérését biztosítják. Kevés implementációs logikát tartalmaznak, fő feladatuk a felhasználóktól kapott adatok ellenőrzése, autentikáció </w:t>
      </w:r>
      <w:r w:rsidR="004A3B8E" w:rsidRPr="00BB07F9">
        <w:t xml:space="preserve">és a modell megfelelő metódusainak meghívása. Az alkalmazás </w:t>
      </w:r>
      <w:r w:rsidR="00220BE1" w:rsidRPr="00BB07F9">
        <w:t>alapvetően</w:t>
      </w:r>
      <w:r w:rsidR="004A3B8E" w:rsidRPr="00BB07F9">
        <w:t xml:space="preserve"> négy</w:t>
      </w:r>
      <w:r w:rsidR="00220BE1" w:rsidRPr="00BB07F9">
        <w:t xml:space="preserve"> külöböző</w:t>
      </w:r>
      <w:r w:rsidR="004A3B8E" w:rsidRPr="00BB07F9">
        <w:t xml:space="preserve"> típusú </w:t>
      </w:r>
      <w:r w:rsidR="00220BE1" w:rsidRPr="00BB07F9">
        <w:t xml:space="preserve">HTTP </w:t>
      </w:r>
      <w:r w:rsidR="004A3B8E" w:rsidRPr="00BB07F9">
        <w:t xml:space="preserve">metódust </w:t>
      </w:r>
      <w:r w:rsidR="00220BE1" w:rsidRPr="00BB07F9">
        <w:t>has</w:t>
      </w:r>
      <w:r w:rsidR="00FB0542" w:rsidRPr="00BB07F9">
        <w:t>z</w:t>
      </w:r>
      <w:r w:rsidR="00220BE1" w:rsidRPr="00BB07F9">
        <w:t>nál</w:t>
      </w:r>
      <w:r w:rsidR="004A3B8E" w:rsidRPr="00BB07F9">
        <w:t>:</w:t>
      </w:r>
    </w:p>
    <w:p w14:paraId="0DD9E6CA" w14:textId="2313C73A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GET : adatok lekérdezése</w:t>
      </w:r>
    </w:p>
    <w:p w14:paraId="3D31ABFD" w14:textId="5B2D8654" w:rsidR="00220BE1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lastRenderedPageBreak/>
        <w:t xml:space="preserve">POST : </w:t>
      </w:r>
      <w:r w:rsidR="00B04880" w:rsidRPr="00BB07F9">
        <w:t>új entitás létrehozása</w:t>
      </w:r>
    </w:p>
    <w:p w14:paraId="2539A82D" w14:textId="65A89D38" w:rsidR="004A3B8E" w:rsidRPr="00BB07F9" w:rsidRDefault="004A3B8E" w:rsidP="0042171B">
      <w:pPr>
        <w:pStyle w:val="ListParagraph"/>
        <w:numPr>
          <w:ilvl w:val="0"/>
          <w:numId w:val="12"/>
        </w:numPr>
      </w:pPr>
      <w:r w:rsidRPr="00BB07F9">
        <w:t xml:space="preserve">PUT : </w:t>
      </w:r>
      <w:r w:rsidR="00B04880" w:rsidRPr="00BB07F9">
        <w:t>entitás módosítása</w:t>
      </w:r>
    </w:p>
    <w:p w14:paraId="3065596A" w14:textId="4BCFB61B" w:rsidR="004A3B8E" w:rsidRPr="00BB07F9" w:rsidRDefault="00B04880" w:rsidP="0042171B">
      <w:pPr>
        <w:pStyle w:val="ListParagraph"/>
        <w:numPr>
          <w:ilvl w:val="0"/>
          <w:numId w:val="12"/>
        </w:numPr>
      </w:pPr>
      <w:r w:rsidRPr="00BB07F9">
        <w:t>DELETE : adatok törlése</w:t>
      </w:r>
    </w:p>
    <w:p w14:paraId="3696A4BC" w14:textId="77777777" w:rsidR="00220BE1" w:rsidRPr="00BB07F9" w:rsidRDefault="00220BE1" w:rsidP="00220BE1"/>
    <w:p w14:paraId="4787DFA1" w14:textId="0D7AFB36" w:rsidR="00686CBB" w:rsidRPr="00BB07F9" w:rsidRDefault="00686CBB">
      <w:pPr>
        <w:pStyle w:val="Heading3"/>
      </w:pPr>
      <w:bookmarkStart w:id="35" w:name="_Toc497728010"/>
      <w:r w:rsidRPr="00BB07F9">
        <w:t>Autentikáció</w:t>
      </w:r>
      <w:bookmarkEnd w:id="35"/>
    </w:p>
    <w:p w14:paraId="5057430C" w14:textId="7FC72868" w:rsidR="0096652E" w:rsidRPr="00BB07F9" w:rsidRDefault="0096652E" w:rsidP="0096652E">
      <w:r w:rsidRPr="00BB07F9">
        <w:t>Sikeres bejelentkezés esetén a rendszer visszaküld egy tokent, ami a klien</w:t>
      </w:r>
      <w:r w:rsidR="008E4392" w:rsidRPr="00BB07F9">
        <w:t>s oldalon a sütik között kerül eltárolásra, majd</w:t>
      </w:r>
      <w:r w:rsidRPr="00BB07F9">
        <w:t xml:space="preserve"> később minden kéréssel a szerver felé </w:t>
      </w:r>
      <w:r w:rsidR="008E4392" w:rsidRPr="00BB07F9">
        <w:t>kerül továbbításra</w:t>
      </w:r>
      <w:r w:rsidRPr="00BB07F9">
        <w:t xml:space="preserve"> a felhasználó azonosítása </w:t>
      </w:r>
      <w:r w:rsidR="008E4392" w:rsidRPr="00BB07F9">
        <w:t>céljából</w:t>
      </w:r>
      <w:r w:rsidRPr="00BB07F9">
        <w:t>.</w:t>
      </w:r>
    </w:p>
    <w:p w14:paraId="420404F5" w14:textId="4EAA0FBD" w:rsidR="00F669C6" w:rsidRPr="00BB07F9" w:rsidRDefault="00F669C6" w:rsidP="00F669C6">
      <w:r w:rsidRPr="00BB07F9">
        <w:t>Néhány route-ot leszámítva</w:t>
      </w:r>
      <w:r w:rsidR="00B52441" w:rsidRPr="00BB07F9">
        <w:t>,</w:t>
      </w:r>
      <w:r w:rsidRPr="00BB07F9">
        <w:t xml:space="preserve"> a szerver </w:t>
      </w:r>
      <w:r w:rsidR="00E30B92" w:rsidRPr="00BB07F9">
        <w:t xml:space="preserve">minden kérés előtt </w:t>
      </w:r>
      <w:r w:rsidRPr="00BB07F9">
        <w:t>autentikálja a felhasználót</w:t>
      </w:r>
      <w:r w:rsidR="00E30B92" w:rsidRPr="00BB07F9">
        <w:t>,</w:t>
      </w:r>
      <w:r w:rsidRPr="00BB07F9">
        <w:t xml:space="preserve"> akitől a kérés érkezik. </w:t>
      </w:r>
      <w:r w:rsidR="00B52441" w:rsidRPr="00BB07F9">
        <w:t>A kérésben a sütik között elküldésre kerül a token is, amit bejelentkezéskor a szerver visszaküldött a felhasználó felé. A szerver először megnézi, hogy ez a token szerepel-e a szerveroldalon tárolt tokenek között, ha igen akkor dekódolja és ellenőrzi érvényességét. Ha minden rendben van</w:t>
      </w:r>
      <w:r w:rsidR="00E30B92" w:rsidRPr="00BB07F9">
        <w:t>,</w:t>
      </w:r>
      <w:r w:rsidR="00B52441" w:rsidRPr="00BB07F9">
        <w:t xml:space="preserve"> akkor továbbítj</w:t>
      </w:r>
      <w:r w:rsidR="007407FF" w:rsidRPr="00BB07F9">
        <w:t>a a kérést a megfelelő route-ra, ellenkező esetben a válaszban jelzi, hogy problémát talált.</w:t>
      </w:r>
      <w:r w:rsidR="00E30B92" w:rsidRPr="00BB07F9">
        <w:t xml:space="preserve"> </w:t>
      </w:r>
    </w:p>
    <w:p w14:paraId="6066823A" w14:textId="3697F7A8" w:rsidR="0098084B" w:rsidRPr="00BB07F9" w:rsidRDefault="0098084B" w:rsidP="00F669C6">
      <w:r w:rsidRPr="00BB07F9">
        <w:t>Az felhasználó azonosítása a token segítségével történik, mivel dekódolás után kiolvasható az egyedi azonosító.</w:t>
      </w:r>
    </w:p>
    <w:p w14:paraId="40D6BF28" w14:textId="7A9BD497" w:rsidR="00411E52" w:rsidRPr="00BB07F9" w:rsidRDefault="00411E52">
      <w:pPr>
        <w:pStyle w:val="Heading3"/>
      </w:pPr>
      <w:bookmarkStart w:id="36" w:name="_Toc497728011"/>
      <w:r w:rsidRPr="00BB07F9">
        <w:t>Adatok ellenőrzése</w:t>
      </w:r>
      <w:bookmarkEnd w:id="36"/>
    </w:p>
    <w:p w14:paraId="47379CE4" w14:textId="3A32AD29" w:rsidR="00411E52" w:rsidRPr="00BB07F9" w:rsidRDefault="005A69F6" w:rsidP="00411E52">
      <w:r w:rsidRPr="00BB07F9">
        <w:t>Minden route-ban sp</w:t>
      </w:r>
      <w:r w:rsidR="00F35B86" w:rsidRPr="00BB07F9">
        <w:t>e</w:t>
      </w:r>
      <w:r w:rsidRPr="00BB07F9">
        <w:t xml:space="preserve">cifikálva van, hogy milyen </w:t>
      </w:r>
      <w:r w:rsidR="00A36093" w:rsidRPr="00BB07F9">
        <w:t>adatokat vár a felhasználótól. Egy példa a regisztrációt segítő elérési pontból:</w:t>
      </w:r>
    </w:p>
    <w:p w14:paraId="61A8E07B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>{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'username'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37C36956" w14:textId="77777777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color w:val="00000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'password'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None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, </w:t>
      </w:r>
    </w:p>
    <w:p w14:paraId="57497C62" w14:textId="0F40EA3B" w:rsidR="00A36093" w:rsidRPr="00BB07F9" w:rsidRDefault="00A36093" w:rsidP="00A360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</w:pP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ab/>
        <w:t xml:space="preserve">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'email'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 xml:space="preserve">: 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"^[a-zA-Z0-9._-]+@[a-zA-Z0-9.-]+</w:t>
      </w:r>
      <w:r w:rsidRPr="00BB07F9">
        <w:rPr>
          <w:rFonts w:ascii="Courier New" w:hAnsi="Courier New" w:cs="Courier New"/>
          <w:b/>
          <w:bCs/>
          <w:color w:val="000080"/>
          <w:sz w:val="18"/>
          <w:szCs w:val="18"/>
          <w:highlight w:val="lightGray"/>
        </w:rPr>
        <w:t>\\</w:t>
      </w:r>
      <w:r w:rsidRPr="00BB07F9">
        <w:rPr>
          <w:rFonts w:ascii="Courier New" w:hAnsi="Courier New" w:cs="Courier New"/>
          <w:b/>
          <w:bCs/>
          <w:color w:val="008080"/>
          <w:sz w:val="18"/>
          <w:szCs w:val="18"/>
          <w:highlight w:val="lightGray"/>
        </w:rPr>
        <w:t>.[a-zA-Z]{2,4}$"</w:t>
      </w:r>
      <w:r w:rsidRPr="00BB07F9">
        <w:rPr>
          <w:rFonts w:ascii="Courier New" w:hAnsi="Courier New" w:cs="Courier New"/>
          <w:color w:val="000000"/>
          <w:sz w:val="18"/>
          <w:szCs w:val="18"/>
          <w:highlight w:val="lightGray"/>
        </w:rPr>
        <w:t>}</w:t>
      </w:r>
    </w:p>
    <w:p w14:paraId="1F931841" w14:textId="2C7A7749" w:rsidR="00A36093" w:rsidRPr="00BB07F9" w:rsidRDefault="00A36093" w:rsidP="00A36093">
      <w:pPr>
        <w:ind w:firstLine="0"/>
      </w:pPr>
    </w:p>
    <w:p w14:paraId="713EE390" w14:textId="14C3C92E" w:rsidR="00A36093" w:rsidRPr="00BB07F9" w:rsidRDefault="00A36093" w:rsidP="00A36093">
      <w:pPr>
        <w:ind w:firstLine="0"/>
      </w:pPr>
      <w:r w:rsidRPr="00BB07F9">
        <w:t>Vár egy felhasználónevet és egy jelszót, amikre nincs megkötés, illetve egy e</w:t>
      </w:r>
      <w:r w:rsidR="00E30B92" w:rsidRPr="00BB07F9">
        <w:t>-</w:t>
      </w:r>
      <w:r w:rsidRPr="00BB07F9">
        <w:t>mail címet, amire egy reguláris kifejezéssel megadott megkötés van.</w:t>
      </w:r>
      <w:r w:rsidR="003F0508" w:rsidRPr="00BB07F9">
        <w:t xml:space="preserve"> A felhasználótól kapott bemenetet és ezt a listát átadja egy validációs logikának, ami ellenőrzi, hogy minden paramétert átadott-e a felhasználó és a reguláris kifejezéseknek is megfelel-e. Azt is ellenőrzi, hogy a kapott érték ne legyen üres.</w:t>
      </w:r>
    </w:p>
    <w:p w14:paraId="4DAF685B" w14:textId="3111B52F" w:rsidR="00220BE1" w:rsidRPr="00BB07F9" w:rsidRDefault="00220BE1" w:rsidP="00220BE1">
      <w:pPr>
        <w:pStyle w:val="Heading3"/>
      </w:pPr>
      <w:bookmarkStart w:id="37" w:name="_Toc497728012"/>
      <w:r w:rsidRPr="00BB07F9">
        <w:lastRenderedPageBreak/>
        <w:t>User</w:t>
      </w:r>
      <w:r w:rsidR="00136FDE" w:rsidRPr="00BB07F9">
        <w:t>s</w:t>
      </w:r>
      <w:r w:rsidRPr="00BB07F9">
        <w:t>API</w:t>
      </w:r>
      <w:bookmarkEnd w:id="37"/>
    </w:p>
    <w:p w14:paraId="4A6AAC8C" w14:textId="7BEE8BF2" w:rsidR="00220BE1" w:rsidRPr="00BB07F9" w:rsidRDefault="00A95335" w:rsidP="00220BE1">
      <w:r w:rsidRPr="00BB07F9">
        <w:t>Olyan elérési pontokat tartalmaz</w:t>
      </w:r>
      <w:r w:rsidR="00E30B92" w:rsidRPr="00BB07F9">
        <w:t>,</w:t>
      </w:r>
      <w:r w:rsidRPr="00BB07F9">
        <w:t xml:space="preserve"> ami a felhasználókkal kapcsolatos műveleteket teszi lehetővé. </w:t>
      </w:r>
    </w:p>
    <w:p w14:paraId="02D600A6" w14:textId="7747B70E" w:rsidR="00A95335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/users/login</w:t>
      </w:r>
      <w:r w:rsidRPr="00BB07F9">
        <w:t xml:space="preserve">: A felhasználók ezen keresztül tudnak bejelentkezni a rendszerbe. A body-ba belekerül a felhasználónév és jelszó. </w:t>
      </w:r>
    </w:p>
    <w:p w14:paraId="289319BD" w14:textId="28C749D3" w:rsidR="00411E52" w:rsidRPr="00BB07F9" w:rsidRDefault="00A95335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/users/register</w:t>
      </w:r>
      <w:r w:rsidRPr="00BB07F9">
        <w:t>: Új fehasználókat lehet létrehozni ezen a route-on keresztül. A body-ba a felhasználónév, jelszó és email kerül elküldésre a szerver felé. Sikeres regis</w:t>
      </w:r>
      <w:r w:rsidR="000E6452" w:rsidRPr="00BB07F9">
        <w:t>z</w:t>
      </w:r>
      <w:r w:rsidRPr="00BB07F9">
        <w:t>tráció esetén kap a felhasználó egy aktiváló emailt a megadott címre.</w:t>
      </w:r>
    </w:p>
    <w:p w14:paraId="1004ED6B" w14:textId="00077920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/users/activate/&lt;token&gt;</w:t>
      </w:r>
      <w:r w:rsidRPr="00BB07F9">
        <w:t>: A felhasználó az aktivációs emailben kapott token segítségével itt tudja aktiválni a regisztrációját.</w:t>
      </w:r>
    </w:p>
    <w:p w14:paraId="39BE6B09" w14:textId="2DBF5852" w:rsidR="00F35B86" w:rsidRPr="00BB07F9" w:rsidRDefault="00F35B86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/users/reset</w:t>
      </w:r>
      <w:r w:rsidRPr="00BB07F9">
        <w:t xml:space="preserve">: </w:t>
      </w:r>
      <w:r w:rsidR="002A7A1D" w:rsidRPr="00BB07F9">
        <w:t>Ha a felhasználó háromszor elrontja a jelszavát, akkor a rendszer kizárja és küld a megadott email címre egy linket, amely segítségével új jelszót lehet megadni. A body-ba az emailben kapott token és az új jelszó szerepel kétszer. Siker esetén a felhasználó jelszava megváltozik a megadottra.</w:t>
      </w:r>
    </w:p>
    <w:p w14:paraId="20AC10D7" w14:textId="4C358D88" w:rsidR="00CD1CFE" w:rsidRPr="00BB07F9" w:rsidRDefault="00CD1CF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/users/delete</w:t>
      </w:r>
      <w:r w:rsidR="001E5A13" w:rsidRPr="00BB07F9">
        <w:t>: A felhasználók ezen keresztül tudják törölni a regisztrációjukat. Ez a törlés nem visszaállítható, minden korábban feltöltött fájl és adat törlődik a felhasználóval együtt.</w:t>
      </w:r>
    </w:p>
    <w:p w14:paraId="3D837632" w14:textId="06C85A2E" w:rsidR="001E5A13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/users/change</w:t>
      </w:r>
      <w:r w:rsidRPr="00BB07F9">
        <w:t xml:space="preserve">: </w:t>
      </w:r>
      <w:r w:rsidR="00670BE5" w:rsidRPr="00BB07F9">
        <w:t>Email cím és jelszó megváltozta</w:t>
      </w:r>
      <w:r w:rsidR="003D1FA8" w:rsidRPr="00BB07F9">
        <w:t>tására van le</w:t>
      </w:r>
      <w:r w:rsidR="00670BE5" w:rsidRPr="00BB07F9">
        <w:t>h</w:t>
      </w:r>
      <w:r w:rsidR="003D1FA8" w:rsidRPr="00BB07F9">
        <w:t>etősé</w:t>
      </w:r>
      <w:r w:rsidR="00670BE5" w:rsidRPr="00BB07F9">
        <w:t>g ezen a route-on keresztü</w:t>
      </w:r>
      <w:r w:rsidR="003D1FA8" w:rsidRPr="00BB07F9">
        <w:t xml:space="preserve">l. A body-ba az új email cím, a jelenlegi és az új </w:t>
      </w:r>
      <w:r w:rsidR="00670BE5" w:rsidRPr="00BB07F9">
        <w:t>jelszó kerül.</w:t>
      </w:r>
      <w:r w:rsidR="003D1FA8" w:rsidRPr="00BB07F9">
        <w:t xml:space="preserve"> Az aktuális jelszót mindenképpen meg kell adni</w:t>
      </w:r>
      <w:r w:rsidR="00DE12D4" w:rsidRPr="00BB07F9">
        <w:t>, míg az új jelszó és email opcionális és ennek emgfelelően fog változni.</w:t>
      </w:r>
    </w:p>
    <w:p w14:paraId="1AE23AE3" w14:textId="19FF68AA" w:rsidR="007B49EE" w:rsidRPr="00BB07F9" w:rsidRDefault="007B49EE" w:rsidP="0042171B">
      <w:pPr>
        <w:pStyle w:val="ListParagraph"/>
        <w:numPr>
          <w:ilvl w:val="0"/>
          <w:numId w:val="21"/>
        </w:numPr>
      </w:pPr>
      <w:r w:rsidRPr="00BB07F9">
        <w:rPr>
          <w:u w:val="single"/>
        </w:rPr>
        <w:t>/users/logout</w:t>
      </w:r>
      <w:r w:rsidRPr="00BB07F9">
        <w:t xml:space="preserve">: </w:t>
      </w:r>
      <w:r w:rsidR="00DE12D4" w:rsidRPr="00BB07F9">
        <w:t>Lehetőség van kijelentkezni ezen a route-on. A felhasználó egyedi token-e törlődik a sütik közül, valamint a szerveroldalon is.</w:t>
      </w:r>
    </w:p>
    <w:p w14:paraId="74E2F302" w14:textId="77777777" w:rsidR="00D14394" w:rsidRPr="00BB07F9" w:rsidRDefault="00D14394" w:rsidP="00D14394">
      <w:pPr>
        <w:pStyle w:val="Heading3"/>
      </w:pPr>
      <w:bookmarkStart w:id="38" w:name="_Toc497728013"/>
      <w:r w:rsidRPr="00BB07F9">
        <w:t>RolesAPI</w:t>
      </w:r>
      <w:bookmarkEnd w:id="38"/>
    </w:p>
    <w:p w14:paraId="41917715" w14:textId="6A8E8755" w:rsidR="00D14394" w:rsidRPr="00BB07F9" w:rsidRDefault="00927F40" w:rsidP="00D14394">
      <w:r w:rsidRPr="00BB07F9">
        <w:t>A tárolt fájlok és note-ok megosztásához szükséges jogok kérdezhetők le.</w:t>
      </w:r>
    </w:p>
    <w:p w14:paraId="7F643C51" w14:textId="4D1266F1" w:rsidR="00C72DF4" w:rsidRPr="00BB07F9" w:rsidRDefault="00C72DF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/roles</w:t>
      </w:r>
      <w:r w:rsidRPr="00BB07F9">
        <w:t xml:space="preserve">: Ezen a route-on keresztül kérhetőek le a rendszerben található jogok. </w:t>
      </w:r>
    </w:p>
    <w:p w14:paraId="0770A266" w14:textId="0123B1FA" w:rsidR="00136FDE" w:rsidRPr="00BB07F9" w:rsidRDefault="00136FDE">
      <w:pPr>
        <w:pStyle w:val="Heading3"/>
      </w:pPr>
      <w:bookmarkStart w:id="39" w:name="_Toc497728014"/>
      <w:r w:rsidRPr="00BB07F9">
        <w:t>LogsAPI</w:t>
      </w:r>
      <w:bookmarkEnd w:id="39"/>
    </w:p>
    <w:p w14:paraId="7CA92A95" w14:textId="77777777" w:rsidR="006673CE" w:rsidRPr="00BB07F9" w:rsidRDefault="006673CE" w:rsidP="001E2A48">
      <w:r w:rsidRPr="00BB07F9">
        <w:t>Ezeken a route-okon keresztül lehet lekérni a felhasználókhoz tartozó logokat. Van lehetőség csak egy adott fájlra vagy mappára vonatkozó bejegyzéseket lekérni.</w:t>
      </w:r>
    </w:p>
    <w:p w14:paraId="516F6A68" w14:textId="4014AA3C" w:rsidR="001E2A48" w:rsidRPr="00BB07F9" w:rsidRDefault="006673CE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lastRenderedPageBreak/>
        <w:t>/logs</w:t>
      </w:r>
      <w:r w:rsidR="0076209E" w:rsidRPr="00BB07F9">
        <w:t xml:space="preserve">: Ezen a route-on keresztül tudják a felhasználók lekérni a hozzájuk tartozó bejegyzéseket.  </w:t>
      </w:r>
      <w:r w:rsidRPr="00BB07F9">
        <w:t xml:space="preserve"> </w:t>
      </w:r>
      <w:r w:rsidR="0076209E" w:rsidRPr="00BB07F9">
        <w:t>Minden olyan logot, ami tartalmazza a felhasználó azonosítóját visszaküldi a válaszban. Ezek lehetnek fájlokkal, mappákkal vagy a felhasználó tevékenységeivel (pl.: bejelentkezés) kapcsolatos műveletek.</w:t>
      </w:r>
    </w:p>
    <w:p w14:paraId="73D3974F" w14:textId="113C8126" w:rsidR="003C08F5" w:rsidRPr="00BB07F9" w:rsidRDefault="003C08F5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/logs/file/&lt;file_id&gt;</w:t>
      </w:r>
      <w:r w:rsidRPr="00BB07F9">
        <w:t>: A paraméterben megkapott fájlhoz tartozó összes bejegyzést elküldi a válaszban a felhasználónak. Az adott fájlhoz tartozó logok akkor kérhetőek le, ha a kérést küldő felhasználó a tulajdonos vagy legalább READ joggal rendelkezik a fájlra.</w:t>
      </w:r>
    </w:p>
    <w:p w14:paraId="593357B5" w14:textId="6858E450" w:rsidR="001C2B94" w:rsidRPr="00BB07F9" w:rsidRDefault="001C2B94" w:rsidP="0042171B">
      <w:pPr>
        <w:pStyle w:val="ListParagraph"/>
        <w:numPr>
          <w:ilvl w:val="0"/>
          <w:numId w:val="22"/>
        </w:numPr>
      </w:pPr>
      <w:r w:rsidRPr="00BB07F9">
        <w:rPr>
          <w:u w:val="single"/>
        </w:rPr>
        <w:t>/logs/folder/&lt;folder_id&gt;</w:t>
      </w:r>
      <w:r w:rsidRPr="00BB07F9">
        <w:t xml:space="preserve">: </w:t>
      </w:r>
      <w:r w:rsidR="00866218" w:rsidRPr="00BB07F9">
        <w:t>A fájlokhoz hasonló, de itt a mappákhoz tartozó logok kérhetőek le. Mivel a mappák nem megoszthatóak, ezért ezekhez csak a mappa tulajdonosa fér hozzá.</w:t>
      </w:r>
    </w:p>
    <w:p w14:paraId="7BA0D976" w14:textId="572C6062" w:rsidR="00136FDE" w:rsidRPr="00BB07F9" w:rsidRDefault="00136FDE">
      <w:pPr>
        <w:pStyle w:val="Heading3"/>
      </w:pPr>
      <w:bookmarkStart w:id="40" w:name="_Toc497728015"/>
      <w:r w:rsidRPr="00BB07F9">
        <w:t>NotesAPI</w:t>
      </w:r>
      <w:bookmarkEnd w:id="40"/>
    </w:p>
    <w:p w14:paraId="5C7A7EDE" w14:textId="105C2940" w:rsidR="003612D9" w:rsidRPr="00BB07F9" w:rsidRDefault="003612D9" w:rsidP="003612D9">
      <w:r w:rsidRPr="00BB07F9">
        <w:t>Az alkalmazás képes note-okat is tárolni, melyek nem a fájlrendszerben, hanem az adatbázisban vannak tárolva, hiszen csak szöveges tartalomból állnak. Ezek a note-ok később törölhetőek, módosíthatóak és megoszthatóak is a route-okon keresztül.</w:t>
      </w:r>
    </w:p>
    <w:p w14:paraId="34FBD6EB" w14:textId="57DD923D" w:rsidR="00136FDE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</w:t>
      </w:r>
      <w:r w:rsidRPr="00BB07F9">
        <w:t>: Az összes olyan note-ot visszaadja amit a felhasználó hozott létre. A válaszba a note-ok tartalma is belekerül. Egy példa válasz JSON-ben:</w:t>
      </w:r>
    </w:p>
    <w:p w14:paraId="40A64CAC" w14:textId="77777777" w:rsidR="00D678F3" w:rsidRPr="00BB07F9" w:rsidRDefault="00D678F3" w:rsidP="00D678F3">
      <w:pPr>
        <w:spacing w:after="0" w:line="240" w:lineRule="auto"/>
      </w:pPr>
      <w:r w:rsidRPr="00BB07F9">
        <w:t>{</w:t>
      </w:r>
    </w:p>
    <w:p w14:paraId="46D83D86" w14:textId="77777777" w:rsidR="00D678F3" w:rsidRPr="00BB07F9" w:rsidRDefault="00D678F3" w:rsidP="00D678F3">
      <w:pPr>
        <w:spacing w:after="0" w:line="240" w:lineRule="auto"/>
      </w:pPr>
      <w:r w:rsidRPr="00BB07F9">
        <w:t xml:space="preserve">    "content": "test", </w:t>
      </w:r>
    </w:p>
    <w:p w14:paraId="70BD0BC1" w14:textId="77777777" w:rsidR="00D678F3" w:rsidRPr="00BB07F9" w:rsidRDefault="00D678F3" w:rsidP="00D678F3">
      <w:pPr>
        <w:spacing w:after="0" w:line="240" w:lineRule="auto"/>
      </w:pPr>
      <w:r w:rsidRPr="00BB07F9">
        <w:t xml:space="preserve">    "created": "Wed, 01 Nov 2017 11:48:29 GMT", </w:t>
      </w:r>
    </w:p>
    <w:p w14:paraId="1F78CF4B" w14:textId="77777777" w:rsidR="00D678F3" w:rsidRPr="00BB07F9" w:rsidRDefault="00D678F3" w:rsidP="00D678F3">
      <w:pPr>
        <w:spacing w:after="0" w:line="240" w:lineRule="auto"/>
      </w:pPr>
      <w:r w:rsidRPr="00BB07F9">
        <w:t xml:space="preserve">    "deleted": null, </w:t>
      </w:r>
    </w:p>
    <w:p w14:paraId="78B5448A" w14:textId="77777777" w:rsidR="00D678F3" w:rsidRPr="00BB07F9" w:rsidRDefault="00D678F3" w:rsidP="00D678F3">
      <w:pPr>
        <w:spacing w:after="0" w:line="240" w:lineRule="auto"/>
      </w:pPr>
      <w:r w:rsidRPr="00BB07F9">
        <w:t xml:space="preserve">    "fileName": "test", </w:t>
      </w:r>
    </w:p>
    <w:p w14:paraId="5D13493C" w14:textId="77777777" w:rsidR="00D678F3" w:rsidRPr="00BB07F9" w:rsidRDefault="00D678F3" w:rsidP="00D678F3">
      <w:pPr>
        <w:spacing w:after="0" w:line="240" w:lineRule="auto"/>
      </w:pPr>
      <w:r w:rsidRPr="00BB07F9">
        <w:t xml:space="preserve">    "folder": 1, </w:t>
      </w:r>
    </w:p>
    <w:p w14:paraId="47ED5A3D" w14:textId="77777777" w:rsidR="00D678F3" w:rsidRPr="00BB07F9" w:rsidRDefault="00D678F3" w:rsidP="00D678F3">
      <w:pPr>
        <w:spacing w:after="0" w:line="240" w:lineRule="auto"/>
      </w:pPr>
      <w:r w:rsidRPr="00BB07F9">
        <w:t xml:space="preserve">    "id": 9, </w:t>
      </w:r>
    </w:p>
    <w:p w14:paraId="77ABAF06" w14:textId="77777777" w:rsidR="00D678F3" w:rsidRPr="00BB07F9" w:rsidRDefault="00D678F3" w:rsidP="00D678F3">
      <w:pPr>
        <w:spacing w:after="0" w:line="240" w:lineRule="auto"/>
      </w:pPr>
      <w:r w:rsidRPr="00BB07F9">
        <w:t xml:space="preserve">    "publicLink": null, </w:t>
      </w:r>
    </w:p>
    <w:p w14:paraId="1066635B" w14:textId="77777777" w:rsidR="00D678F3" w:rsidRPr="00BB07F9" w:rsidRDefault="00D678F3" w:rsidP="00D678F3">
      <w:pPr>
        <w:spacing w:after="0" w:line="240" w:lineRule="auto"/>
      </w:pPr>
      <w:r w:rsidRPr="00BB07F9">
        <w:t xml:space="preserve">    "version": 0</w:t>
      </w:r>
    </w:p>
    <w:p w14:paraId="42FE5C5F" w14:textId="77777777" w:rsidR="00D678F3" w:rsidRPr="00BB07F9" w:rsidRDefault="00D678F3" w:rsidP="00D678F3">
      <w:pPr>
        <w:spacing w:after="0" w:line="240" w:lineRule="auto"/>
      </w:pPr>
      <w:r w:rsidRPr="00BB07F9">
        <w:t xml:space="preserve">  }</w:t>
      </w:r>
    </w:p>
    <w:p w14:paraId="6A401269" w14:textId="77777777" w:rsidR="00D678F3" w:rsidRPr="00BB07F9" w:rsidRDefault="00D678F3" w:rsidP="00136FDE"/>
    <w:p w14:paraId="4BD8F01A" w14:textId="375F59C4" w:rsidR="00D678F3" w:rsidRPr="00BB07F9" w:rsidRDefault="00D678F3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/notes/note</w:t>
      </w:r>
      <w:r w:rsidRPr="00BB07F9">
        <w:t xml:space="preserve">: </w:t>
      </w:r>
      <w:r w:rsidR="0038616B" w:rsidRPr="00BB07F9">
        <w:t>Ezen a route-on keresztül tudnak a felhasználók új note-okat létrehozni. A kérésben el kell küldeni az új note nevét és tartalmát. Egy ilyen note maximum 300 karakter hosszú lehet, melyet a szerver a kérés fogadásakor ellenőriz.</w:t>
      </w:r>
    </w:p>
    <w:p w14:paraId="6003826D" w14:textId="1BFC7F6A" w:rsidR="0038616B" w:rsidRPr="00BB07F9" w:rsidRDefault="0038616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/notes/update</w:t>
      </w:r>
      <w:r w:rsidRPr="00BB07F9">
        <w:t>: Lehetőség van a note-ok módosítására is, amelyet ez az elérési pont tesz lehetővé.</w:t>
      </w:r>
      <w:r w:rsidR="00107D0B" w:rsidRPr="00BB07F9">
        <w:t xml:space="preserve"> A kérésben el kell küldeni a note azonosítóját valamint az új nevet </w:t>
      </w:r>
      <w:r w:rsidR="00107D0B" w:rsidRPr="00BB07F9">
        <w:lastRenderedPageBreak/>
        <w:t>és tartalmat.</w:t>
      </w:r>
      <w:r w:rsidRPr="00BB07F9">
        <w:t xml:space="preserve"> Egy note-ot a tulajdonosa vagy legalább a fájlhoz WRITE joggal hozzáférő felhasználó módosíthat. A karakterszámra itt is figyelni kell. </w:t>
      </w:r>
    </w:p>
    <w:p w14:paraId="59036B36" w14:textId="087881EB" w:rsidR="00D678F3" w:rsidRPr="00BB07F9" w:rsidRDefault="0026654B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/notes/&lt;note_id&gt;</w:t>
      </w:r>
      <w:r w:rsidRPr="00BB07F9">
        <w:t xml:space="preserve">: </w:t>
      </w:r>
      <w:r w:rsidR="00B00069" w:rsidRPr="00BB07F9">
        <w:t>A felhasználók törölni is tudják a már nem használt note-okat. Ezt tudják megtenni ezen a route-on keresztül. Egy note-ot csak a tulajdonosa vagy legalább DELETE joggal rendelkező felhasználó tud törölni. Ha egy olyan felhasználó törli a note-ot, aki nem a tulajdonosa csak hozzáférése van, akkor a tulajdonostól is törlődik.</w:t>
      </w:r>
    </w:p>
    <w:p w14:paraId="51D97F0A" w14:textId="2482032D" w:rsidR="00B00069" w:rsidRPr="00BB07F9" w:rsidRDefault="00E8259A" w:rsidP="0042171B">
      <w:pPr>
        <w:pStyle w:val="ListParagraph"/>
        <w:numPr>
          <w:ilvl w:val="0"/>
          <w:numId w:val="23"/>
        </w:numPr>
      </w:pPr>
      <w:r w:rsidRPr="00BB07F9">
        <w:rPr>
          <w:u w:val="single"/>
        </w:rPr>
        <w:t>/notes/shared</w:t>
      </w:r>
      <w:r w:rsidRPr="00BB07F9">
        <w:t xml:space="preserve">: Itt kérhetőek le azok a note-ok egy adott felhasználóhoz, amikhez csak hozzáféréssel rendelkezik de nem ő a tulajdonosa. </w:t>
      </w:r>
    </w:p>
    <w:p w14:paraId="12D54D66" w14:textId="2DE9F544" w:rsidR="002632C3" w:rsidRPr="00BB07F9" w:rsidRDefault="002632C3">
      <w:pPr>
        <w:pStyle w:val="Heading3"/>
      </w:pPr>
      <w:bookmarkStart w:id="41" w:name="_Toc497728016"/>
      <w:r w:rsidRPr="00BB07F9">
        <w:t>DropboxAPI</w:t>
      </w:r>
      <w:bookmarkEnd w:id="41"/>
    </w:p>
    <w:p w14:paraId="0372F3AD" w14:textId="30FDD84D" w:rsidR="002632C3" w:rsidRPr="00BB07F9" w:rsidRDefault="00670652" w:rsidP="002632C3">
      <w:r w:rsidRPr="00BB07F9">
        <w:t>Ezeken a route-okon keresztül lehet műveleteket végezni a felhasználó dropbox fiókjával, valamint a fiókok összekapcsolásához szükséges teendők is itt végezhetőek el.</w:t>
      </w:r>
    </w:p>
    <w:p w14:paraId="155FE1A9" w14:textId="5C4D51FE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 xml:space="preserve">/dropbox </w:t>
      </w:r>
      <w:r w:rsidRPr="00BB07F9">
        <w:t>(GET): Visszaadja az autentikációs URL-t amire, a felhasználónak fel kell navigálnia és engedélyeznie kell az applikáció számára a hozzáférést a fiókjához. Sikeres engedélyezés után a felhasználó kap egy hozzáférési tokent.</w:t>
      </w:r>
    </w:p>
    <w:p w14:paraId="1D4F52FE" w14:textId="1F1D5E92" w:rsidR="00E711E6" w:rsidRPr="00BB07F9" w:rsidRDefault="00E711E6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</w:t>
      </w:r>
      <w:r w:rsidRPr="00BB07F9">
        <w:t xml:space="preserve"> (POST): A kapott hozzáférési tokent a felhasználó visszaküldi a szerver felé erre a route-ra. </w:t>
      </w:r>
    </w:p>
    <w:p w14:paraId="44C1DBC8" w14:textId="72C16007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/dropbox/upload/&lt;file_id&gt;</w:t>
      </w:r>
      <w:r w:rsidRPr="00BB07F9">
        <w:t>: Ezen a route-on keresztül a paraméterben átadott fájlt a szerver felölti a felhasználó dropbox fiókjára, amennyiben korábban összekapcsolta az applikációval. A fájl méretére nincs semmilyen megkötés. A fájlt mindig a felhasználó fő mappájába tölti fel.</w:t>
      </w:r>
    </w:p>
    <w:p w14:paraId="5FE74782" w14:textId="1F6688EA" w:rsidR="00FB7C65" w:rsidRPr="00BB07F9" w:rsidRDefault="00FB7C65" w:rsidP="0042171B">
      <w:pPr>
        <w:pStyle w:val="ListParagraph"/>
        <w:numPr>
          <w:ilvl w:val="0"/>
          <w:numId w:val="24"/>
        </w:numPr>
      </w:pPr>
      <w:r w:rsidRPr="00BB07F9">
        <w:rPr>
          <w:u w:val="single"/>
        </w:rPr>
        <w:t>/dropbox/download</w:t>
      </w:r>
      <w:r w:rsidRPr="00BB07F9">
        <w:t>: A felhasználó dropbox fiókjáról letölti a body-ban megadott fájlt.</w:t>
      </w:r>
    </w:p>
    <w:p w14:paraId="3B33115A" w14:textId="7D6D584F" w:rsidR="005078F6" w:rsidRPr="00BB07F9" w:rsidRDefault="005078F6">
      <w:pPr>
        <w:pStyle w:val="Heading3"/>
      </w:pPr>
      <w:bookmarkStart w:id="42" w:name="_Toc497728017"/>
      <w:r w:rsidRPr="00BB07F9">
        <w:t>FilesharesAPI</w:t>
      </w:r>
      <w:bookmarkEnd w:id="42"/>
    </w:p>
    <w:p w14:paraId="66E1C589" w14:textId="51B30EE1" w:rsidR="005078F6" w:rsidRPr="00BB07F9" w:rsidRDefault="005078F6" w:rsidP="005078F6">
      <w:r w:rsidRPr="00BB07F9">
        <w:t>A fájlok megosztásához szükséges funkcionalitás érhető el ezeken a route-okon. A hozzáféréseket törölni is lehet utólag.</w:t>
      </w:r>
    </w:p>
    <w:p w14:paraId="5D4E9D9C" w14:textId="38254393" w:rsidR="005078F6" w:rsidRPr="00BB07F9" w:rsidRDefault="005078F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/shares/share</w:t>
      </w:r>
      <w:r w:rsidRPr="00BB07F9">
        <w:t xml:space="preserve">: Ezen az elérési ponton keresztül lehet jogokat adni más felhasználók számára. A kérés body-ban meg kell adni, hogy melyik fájlt, kihez és milyen hozzáféréssel szeretnénk hozzárendelni. Azt, hogy kinek ad hozzáférést egy email címmel kell azonosítani. </w:t>
      </w:r>
    </w:p>
    <w:p w14:paraId="089E25F6" w14:textId="77B3A537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lastRenderedPageBreak/>
        <w:t>/shares/public/&lt;file_id&gt;</w:t>
      </w:r>
      <w:r w:rsidRPr="00BB07F9">
        <w:t>: Lehetőséget nyújt a paraméterben átadott fájl publikus megosztására. Ezek után a fájl bárki számára elérhető lesz a link ismeretében. Csak a fájl tulajdonosa publikálhatja a fájlt.</w:t>
      </w:r>
    </w:p>
    <w:p w14:paraId="2B8033B4" w14:textId="36C01406" w:rsidR="00702486" w:rsidRPr="00BB07F9" w:rsidRDefault="00702486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/shares/private/&lt;file_id&gt;</w:t>
      </w:r>
      <w:r w:rsidRPr="00BB07F9">
        <w:t>:</w:t>
      </w:r>
      <w:r w:rsidR="007B3A07" w:rsidRPr="00BB07F9">
        <w:t xml:space="preserve"> Az előző pontban bemutatott megosztást tör</w:t>
      </w:r>
      <w:r w:rsidR="00516AFF" w:rsidRPr="00BB07F9">
        <w:t>li. Sikeres művelet után a fájl</w:t>
      </w:r>
      <w:r w:rsidR="007B3A07" w:rsidRPr="00BB07F9">
        <w:t xml:space="preserve"> nem lesz többé elérhető a linken keresztül.</w:t>
      </w:r>
      <w:r w:rsidR="006B0CA1" w:rsidRPr="00BB07F9">
        <w:t xml:space="preserve"> Csak a fájl tulajdonosa tudja törölni a megosztást.</w:t>
      </w:r>
    </w:p>
    <w:p w14:paraId="01CCE84D" w14:textId="27E3A8AA" w:rsidR="00A931F9" w:rsidRPr="00BB07F9" w:rsidRDefault="00A931F9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/shares/revoke/&lt;id&gt;</w:t>
      </w:r>
      <w:r w:rsidRPr="00BB07F9">
        <w:t>: Törli a paraméterben megadott megosztást. Ha sikeres a törlés akkor utána már nem férhet hozzá a fájlhoz vagy note-hoz a felhasználó</w:t>
      </w:r>
      <w:r w:rsidR="000A27D8" w:rsidRPr="00BB07F9">
        <w:t>,</w:t>
      </w:r>
      <w:r w:rsidRPr="00BB07F9">
        <w:t xml:space="preserve"> aki számára meg volt osztva. Csak a fájl tulajdonosa törölheti.</w:t>
      </w:r>
    </w:p>
    <w:p w14:paraId="3B8D9CE9" w14:textId="40323EA9" w:rsidR="00FA00D3" w:rsidRPr="00BB07F9" w:rsidRDefault="00FA00D3" w:rsidP="0042171B">
      <w:pPr>
        <w:pStyle w:val="ListParagraph"/>
        <w:numPr>
          <w:ilvl w:val="0"/>
          <w:numId w:val="25"/>
        </w:numPr>
      </w:pPr>
      <w:r w:rsidRPr="00BB07F9">
        <w:rPr>
          <w:u w:val="single"/>
        </w:rPr>
        <w:t>/shares/&lt;file_id&gt;</w:t>
      </w:r>
      <w:r w:rsidRPr="00BB07F9">
        <w:t xml:space="preserve">: </w:t>
      </w:r>
      <w:r w:rsidR="000A27D8" w:rsidRPr="00BB07F9">
        <w:t xml:space="preserve">A paraméterben megadott fájlhoz tartozó </w:t>
      </w:r>
      <w:r w:rsidR="001C1ACA" w:rsidRPr="00BB07F9">
        <w:t>összes megosztást vissza adja</w:t>
      </w:r>
      <w:r w:rsidR="000A27D8" w:rsidRPr="00BB07F9">
        <w:t xml:space="preserve">. Csak a fájl tulajdonosa kérdezheti le. </w:t>
      </w:r>
    </w:p>
    <w:p w14:paraId="74A5F96D" w14:textId="5E8F6516" w:rsidR="00165A78" w:rsidRPr="00BB07F9" w:rsidRDefault="00165A78">
      <w:pPr>
        <w:pStyle w:val="Heading3"/>
      </w:pPr>
      <w:bookmarkStart w:id="43" w:name="_Toc497728018"/>
      <w:r w:rsidRPr="00BB07F9">
        <w:t>FilesAPI</w:t>
      </w:r>
      <w:bookmarkEnd w:id="43"/>
    </w:p>
    <w:p w14:paraId="3E25E61E" w14:textId="0047D325" w:rsidR="00165A78" w:rsidRPr="00BB07F9" w:rsidRDefault="006E2C61" w:rsidP="00165A78">
      <w:r w:rsidRPr="00BB07F9">
        <w:t xml:space="preserve">A fájlokkal kapcsolatos műveletek végezhetőek el az alábbiakban bemutatott route-okon. </w:t>
      </w:r>
    </w:p>
    <w:p w14:paraId="5E7BDD4D" w14:textId="69D8FD7C" w:rsidR="000B2C03" w:rsidRPr="00BB07F9" w:rsidRDefault="000B2C0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/files/download/&lt;file_id&gt;</w:t>
      </w:r>
      <w:r w:rsidRPr="00BB07F9">
        <w:t>: Ezen az elérési ponton keresztül lehet letölteni a paraméterben megadott fájlt. A fájlokhoz csak akkor férhet hozzá a felhasználó</w:t>
      </w:r>
      <w:r w:rsidR="004B4114" w:rsidRPr="00BB07F9">
        <w:t>,</w:t>
      </w:r>
      <w:r w:rsidRPr="00BB07F9">
        <w:t xml:space="preserve"> ha ő a tulajdonosa vagy legalább READ joggal rendelkezik. </w:t>
      </w:r>
    </w:p>
    <w:p w14:paraId="4481721C" w14:textId="384237C0" w:rsidR="006D2582" w:rsidRPr="00BB07F9" w:rsidRDefault="006D258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="00BD2232" w:rsidRPr="00BB07F9">
        <w:t xml:space="preserve"> (GET)</w:t>
      </w:r>
      <w:r w:rsidRPr="00BB07F9">
        <w:t xml:space="preserve">: </w:t>
      </w:r>
      <w:r w:rsidR="0098084B" w:rsidRPr="00BB07F9">
        <w:t xml:space="preserve">Visszaadja a paraméterben megadott mappa </w:t>
      </w:r>
      <w:r w:rsidR="007B0481" w:rsidRPr="00BB07F9">
        <w:t>tartalmát, tehát</w:t>
      </w:r>
      <w:r w:rsidR="00564EDE" w:rsidRPr="00BB07F9">
        <w:t>,</w:t>
      </w:r>
      <w:r w:rsidR="007B0481" w:rsidRPr="00BB07F9">
        <w:t xml:space="preserve"> hogy fájlokat tartalmaz. A mappa tulajdonosán kívül más nem tudja lekérdezni.</w:t>
      </w:r>
    </w:p>
    <w:p w14:paraId="2F712CAF" w14:textId="5C9DE595" w:rsidR="005C6E6F" w:rsidRPr="00BB07F9" w:rsidRDefault="00564EDE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/files/folder/&lt;folder_id&gt;</w:t>
      </w:r>
      <w:r w:rsidR="00BD2232" w:rsidRPr="00BB07F9">
        <w:t xml:space="preserve"> (GET)</w:t>
      </w:r>
      <w:r w:rsidRPr="00BB07F9">
        <w:t>: Az előző elérési ponthoz hasonlóan egy a paraméterben megadott mappa tartalmát adja vissza, azonban itt a mappákat adja vissza.</w:t>
      </w:r>
    </w:p>
    <w:p w14:paraId="651D46D2" w14:textId="0E8B3797" w:rsidR="00B20762" w:rsidRPr="00BB07F9" w:rsidRDefault="00B20762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/files/file/deleted</w:t>
      </w:r>
      <w:r w:rsidRPr="00BB07F9">
        <w:t xml:space="preserve">: A felhasználó </w:t>
      </w:r>
      <w:r w:rsidR="00B73BB9" w:rsidRPr="00BB07F9">
        <w:t>törölt fájljait adja vissza, melyek még nem lettek törölve a szerverről csak meg vannak jelölve, hogy 14 nap letelte után törlődjenek.</w:t>
      </w:r>
    </w:p>
    <w:p w14:paraId="0DE05BFF" w14:textId="03774201" w:rsidR="0092403F" w:rsidRPr="00BB07F9" w:rsidRDefault="0092403F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/files/folder/deleted</w:t>
      </w:r>
      <w:r w:rsidRPr="00BB07F9">
        <w:t xml:space="preserve">: A felhasználó törölt mappáit adja vissza. </w:t>
      </w:r>
      <w:r w:rsidR="00554668" w:rsidRPr="00BB07F9">
        <w:t>Ugyanazok a feltételek igazak rá, mint a törölt fájlokra.</w:t>
      </w:r>
    </w:p>
    <w:p w14:paraId="112BD438" w14:textId="3A535467" w:rsidR="002D6079" w:rsidRPr="00BB07F9" w:rsidRDefault="002D6079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</w:t>
      </w:r>
      <w:r w:rsidR="000A08EC" w:rsidRPr="00BB07F9">
        <w:rPr>
          <w:u w:val="single"/>
        </w:rPr>
        <w:t>file/&lt;file_id&gt;</w:t>
      </w:r>
      <w:r w:rsidR="00BD2232" w:rsidRPr="00BB07F9">
        <w:t xml:space="preserve"> (DELETE)</w:t>
      </w:r>
      <w:r w:rsidR="000A08EC" w:rsidRPr="00BB07F9">
        <w:t>:</w:t>
      </w:r>
      <w:r w:rsidR="00BD2232" w:rsidRPr="00BB07F9">
        <w:t xml:space="preserve"> A pa</w:t>
      </w:r>
      <w:r w:rsidR="00251D2C" w:rsidRPr="00BB07F9">
        <w:t>raméterben megadott fájlt törli. A fájlt csak akkor tudja törölni a felhasználó ha ő a tulajdonosa</w:t>
      </w:r>
      <w:r w:rsidR="00DB60BE" w:rsidRPr="00BB07F9">
        <w:t>,</w:t>
      </w:r>
      <w:r w:rsidR="00251D2C" w:rsidRPr="00BB07F9">
        <w:t xml:space="preserve"> vagy van legalább DELETE joga a fájlra. </w:t>
      </w:r>
    </w:p>
    <w:p w14:paraId="29D9D833" w14:textId="3A98BA10" w:rsidR="007969C1" w:rsidRPr="00BB07F9" w:rsidRDefault="007969C1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/files/folder/&lt;folder_id&gt;</w:t>
      </w:r>
      <w:r w:rsidRPr="00BB07F9">
        <w:t xml:space="preserve"> (DELETE): Az előző route-hoz hasonlóan itt is törölni lehet, azonban itt egy mappának az azonosítóját kell átadni. </w:t>
      </w:r>
      <w:r w:rsidR="00B07350" w:rsidRPr="00BB07F9">
        <w:t>Mivel mappát nem lehet megosztani így csak a tulajdonos tudja törölni.</w:t>
      </w:r>
    </w:p>
    <w:p w14:paraId="1026C537" w14:textId="7872962F" w:rsidR="00B00D53" w:rsidRPr="00BB07F9" w:rsidRDefault="00B00D5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/files/file/&lt;folder_id&gt;</w:t>
      </w:r>
      <w:r w:rsidRPr="00BB07F9">
        <w:t xml:space="preserve"> (POST): Ez a route új fájl feltöltésére szolgál. Paraméterben adja át a felhasználó az új fájl kívánt helyét. A kérés elején a szerver ellenőrzi, ho</w:t>
      </w:r>
      <w:r w:rsidR="00F36112" w:rsidRPr="00BB07F9">
        <w:t>gy a feltöltendő fájlnak mekkora</w:t>
      </w:r>
      <w:r w:rsidRPr="00BB07F9">
        <w:t xml:space="preserve"> a mérete, ami, ha meghaladná az 1 GB-ot akk</w:t>
      </w:r>
      <w:r w:rsidR="00F36112" w:rsidRPr="00BB07F9">
        <w:t>or elutasítja a kérést. Azt is ellenőrzi, hogy a fájlt feltöltve meghaladja-e az engedélyezett felhasználói limitet</w:t>
      </w:r>
      <w:r w:rsidR="003536D7" w:rsidRPr="00BB07F9">
        <w:t>,</w:t>
      </w:r>
      <w:r w:rsidR="00F36112" w:rsidRPr="00BB07F9">
        <w:t xml:space="preserve"> mely 1 GB-t. </w:t>
      </w:r>
    </w:p>
    <w:p w14:paraId="5EF87E30" w14:textId="0550AE31" w:rsidR="003536D7" w:rsidRPr="00BB07F9" w:rsidRDefault="003536D7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/files/createFolder</w:t>
      </w:r>
      <w:r w:rsidRPr="00BB07F9">
        <w:t xml:space="preserve">: Ezen az elérési ponton keresztül </w:t>
      </w:r>
      <w:r w:rsidR="006164A0" w:rsidRPr="00BB07F9">
        <w:t>lehet új mappákat létrehozni. A body-ba bekerül az új mappa neve, illetve a szülőjének az azonosítója.</w:t>
      </w:r>
    </w:p>
    <w:p w14:paraId="03375390" w14:textId="078D23F1" w:rsidR="002705B3" w:rsidRPr="00BB07F9" w:rsidRDefault="002705B3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/files/getPublicFile/&lt;link&gt;</w:t>
      </w:r>
      <w:r w:rsidRPr="00BB07F9">
        <w:t xml:space="preserve">: </w:t>
      </w:r>
      <w:r w:rsidR="0014030E" w:rsidRPr="00BB07F9">
        <w:t>A publikussá tett fájlok ezen a route-on keresztül érhetőek el. A publikus fájlok akkor is letölthetőek, ha a kérést olyan személy indítja akinek nincs regisztrációja.</w:t>
      </w:r>
    </w:p>
    <w:p w14:paraId="4CA8979C" w14:textId="137A94F9" w:rsidR="00526CE0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/files/search/&lt;file_name&gt;</w:t>
      </w:r>
      <w:r w:rsidRPr="00BB07F9">
        <w:t xml:space="preserve">: </w:t>
      </w:r>
      <w:r w:rsidR="00F04316" w:rsidRPr="00BB07F9">
        <w:t xml:space="preserve"> </w:t>
      </w:r>
      <w:r w:rsidR="00040D50" w:rsidRPr="00BB07F9">
        <w:t>A keresés funkció elérését teszi lehetővé. Paraméterben vár egy fájl nevet a felhasználótól,  ha talál a feltételeknek megfelelő egy vagy több fájlt</w:t>
      </w:r>
      <w:r w:rsidR="000C634E" w:rsidRPr="00BB07F9">
        <w:t>,</w:t>
      </w:r>
      <w:r w:rsidR="00040D50" w:rsidRPr="00BB07F9">
        <w:t xml:space="preserve"> akkor azokat visszaküldi.</w:t>
      </w:r>
    </w:p>
    <w:p w14:paraId="18D0A1EC" w14:textId="355748F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/files/file/move</w:t>
      </w:r>
      <w:r w:rsidRPr="00BB07F9">
        <w:t>:</w:t>
      </w:r>
      <w:r w:rsidR="00184EF9" w:rsidRPr="00BB07F9">
        <w:t xml:space="preserve"> </w:t>
      </w:r>
      <w:r w:rsidR="000C634E" w:rsidRPr="00BB07F9">
        <w:t xml:space="preserve">Ezen a route-on lehet fájlokat mozgatni más mappákba. A kérés body-ba a fájl azonosítója és az új mappa azonosítója kell, hogy bekerüljön. Sikeres művelet esetén visszaküldi a mozgatott fájl </w:t>
      </w:r>
      <w:r w:rsidR="00493948" w:rsidRPr="00BB07F9">
        <w:t>adatait az új szülő</w:t>
      </w:r>
      <w:r w:rsidR="000C634E" w:rsidRPr="00BB07F9">
        <w:t>mappával.</w:t>
      </w:r>
    </w:p>
    <w:p w14:paraId="73297A6F" w14:textId="2DEE7389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/files/folder/move</w:t>
      </w:r>
      <w:r w:rsidRPr="00BB07F9">
        <w:t>:</w:t>
      </w:r>
      <w:r w:rsidR="00D83DE5" w:rsidRPr="00BB07F9">
        <w:t xml:space="preserve"> </w:t>
      </w:r>
      <w:r w:rsidR="003112AA" w:rsidRPr="00BB07F9">
        <w:t>A fájl mozgatáshoz hason</w:t>
      </w:r>
      <w:r w:rsidR="005E5101" w:rsidRPr="00BB07F9">
        <w:t>ló, azonban itt mappákat lehet áthelyezni máshova. A body-ba az áthelye</w:t>
      </w:r>
      <w:r w:rsidR="00493948" w:rsidRPr="00BB07F9">
        <w:t>zni kívánt mappa és az új szülő</w:t>
      </w:r>
      <w:r w:rsidR="005E5101" w:rsidRPr="00BB07F9">
        <w:t>mapp</w:t>
      </w:r>
      <w:r w:rsidR="00493948" w:rsidRPr="00BB07F9">
        <w:t>a</w:t>
      </w:r>
      <w:r w:rsidR="005E5101" w:rsidRPr="00BB07F9">
        <w:t xml:space="preserve"> azonosítója kell, hogy kerüljön.</w:t>
      </w:r>
      <w:r w:rsidR="00493948" w:rsidRPr="00BB07F9">
        <w:t xml:space="preserve"> Sikere esetén visszaadja az módosított mappa adatait.</w:t>
      </w:r>
    </w:p>
    <w:p w14:paraId="49344086" w14:textId="5741BB87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/files/file/rename</w:t>
      </w:r>
      <w:r w:rsidRPr="00BB07F9">
        <w:t>:</w:t>
      </w:r>
      <w:r w:rsidR="0075320E" w:rsidRPr="00BB07F9">
        <w:t xml:space="preserve"> </w:t>
      </w:r>
      <w:r w:rsidR="00270025" w:rsidRPr="00BB07F9">
        <w:t xml:space="preserve">A fájlok átnevezését teszi lehetővé. Body-ban várja a fájl azonosítóját és az új nevet. Sikeres művelet esetén visszatér az új adatokkal. </w:t>
      </w:r>
    </w:p>
    <w:p w14:paraId="2B5904E9" w14:textId="0AC476DC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/files/folder/rename</w:t>
      </w:r>
      <w:r w:rsidRPr="00BB07F9">
        <w:t>:</w:t>
      </w:r>
      <w:r w:rsidR="00282251" w:rsidRPr="00BB07F9">
        <w:t xml:space="preserve"> </w:t>
      </w:r>
      <w:r w:rsidR="00A37E01" w:rsidRPr="00BB07F9">
        <w:t>Mappa átnevezésére jó, annyiban tér el a fájl átnevezésétől, hogy itt a body-ban a mappa azonosítóját várja.</w:t>
      </w:r>
    </w:p>
    <w:p w14:paraId="3F6DDB5C" w14:textId="052371CE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/files/folder/list</w:t>
      </w:r>
      <w:r w:rsidRPr="00BB07F9">
        <w:t>:</w:t>
      </w:r>
      <w:r w:rsidR="0044407B" w:rsidRPr="00BB07F9">
        <w:t xml:space="preserve"> </w:t>
      </w:r>
      <w:r w:rsidR="00EC6601" w:rsidRPr="00BB07F9">
        <w:t xml:space="preserve">Visszaadja a felhasználóhoz tartozó összes mappát. </w:t>
      </w:r>
      <w:r w:rsidR="00864BC5" w:rsidRPr="00BB07F9">
        <w:t>A fő mappa Main néven található meg.</w:t>
      </w:r>
    </w:p>
    <w:p w14:paraId="37FE3ADE" w14:textId="643A97F2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lastRenderedPageBreak/>
        <w:t>/files/file/restore/&lt;file_id&gt;</w:t>
      </w:r>
      <w:r w:rsidRPr="00BB07F9">
        <w:t>:</w:t>
      </w:r>
      <w:r w:rsidR="00342723" w:rsidRPr="00BB07F9">
        <w:t xml:space="preserve"> </w:t>
      </w:r>
      <w:r w:rsidR="00A80C52" w:rsidRPr="00BB07F9">
        <w:t>Azok a fájlok amelyeket a tulajdonos vagy valamelyik DELETE joggal rendelkező kijelölt törlésre 14 napig vissza lehet állítani. Ez a route erre ad lehetőséget. Paraméterben kell átadni a fájl azonosítóját, melyet csak a tulajdonos tud visszaállítani.</w:t>
      </w:r>
    </w:p>
    <w:p w14:paraId="0BA77DB1" w14:textId="11CE715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/files/folder/restore/&lt;folder_id&gt;</w:t>
      </w:r>
      <w:r w:rsidRPr="00BB07F9">
        <w:t>:</w:t>
      </w:r>
      <w:r w:rsidR="002A5C27" w:rsidRPr="00BB07F9">
        <w:t xml:space="preserve"> </w:t>
      </w:r>
    </w:p>
    <w:p w14:paraId="4769E025" w14:textId="69D16E00" w:rsidR="00711B4B" w:rsidRPr="00BB07F9" w:rsidRDefault="00711B4B" w:rsidP="0042171B">
      <w:pPr>
        <w:pStyle w:val="ListParagraph"/>
        <w:numPr>
          <w:ilvl w:val="0"/>
          <w:numId w:val="26"/>
        </w:numPr>
      </w:pPr>
      <w:r w:rsidRPr="00BB07F9">
        <w:rPr>
          <w:u w:val="single"/>
        </w:rPr>
        <w:t>/files/shared</w:t>
      </w:r>
      <w:r w:rsidRPr="00BB07F9">
        <w:t>:</w:t>
      </w:r>
      <w:r w:rsidR="00D167C8" w:rsidRPr="00BB07F9">
        <w:t xml:space="preserve"> A felhasználó számára lehetőséget nyújt lekérni azok</w:t>
      </w:r>
      <w:r w:rsidR="008158F2" w:rsidRPr="00BB07F9">
        <w:t>at a fájlokat amikhez van valam</w:t>
      </w:r>
      <w:r w:rsidR="00D167C8" w:rsidRPr="00BB07F9">
        <w:t xml:space="preserve">ilyen jogosultsága. </w:t>
      </w:r>
      <w:r w:rsidR="00DF12D6" w:rsidRPr="00BB07F9">
        <w:t>A saját fájljait nem adja vissza.</w:t>
      </w:r>
    </w:p>
    <w:p w14:paraId="179F641D" w14:textId="5CC958BC" w:rsidR="00532BF6" w:rsidRPr="00BB07F9" w:rsidRDefault="00532BF6">
      <w:pPr>
        <w:pStyle w:val="Heading2"/>
      </w:pPr>
      <w:bookmarkStart w:id="44" w:name="_Toc497728019"/>
      <w:r w:rsidRPr="00BB07F9">
        <w:t>Modell</w:t>
      </w:r>
      <w:bookmarkEnd w:id="44"/>
    </w:p>
    <w:p w14:paraId="335E137E" w14:textId="709D43AB" w:rsidR="000A27D8" w:rsidRPr="00BB07F9" w:rsidRDefault="000A27D8" w:rsidP="000A27D8">
      <w:r w:rsidRPr="00BB07F9">
        <w:t xml:space="preserve">A modell tartalmazza az adatbázis műveleteket és a </w:t>
      </w:r>
      <w:r w:rsidR="00E91B70" w:rsidRPr="00BB07F9">
        <w:t>tényleges logikát.</w:t>
      </w:r>
    </w:p>
    <w:p w14:paraId="6257ACFD" w14:textId="12543D2C" w:rsidR="00BD65B5" w:rsidRPr="00BB07F9" w:rsidRDefault="00BD65B5" w:rsidP="00BD65B5">
      <w:pPr>
        <w:pStyle w:val="Heading3"/>
      </w:pPr>
      <w:bookmarkStart w:id="45" w:name="_Toc497728020"/>
      <w:r w:rsidRPr="00BB07F9">
        <w:t>Dropbox</w:t>
      </w:r>
      <w:r w:rsidR="001B7BA2" w:rsidRPr="00BB07F9">
        <w:t>Model</w:t>
      </w:r>
      <w:bookmarkEnd w:id="45"/>
    </w:p>
    <w:p w14:paraId="68715B44" w14:textId="1AF46473" w:rsidR="00BD65B5" w:rsidRPr="00BB07F9" w:rsidRDefault="00142850" w:rsidP="00BD65B5">
      <w:r w:rsidRPr="00BB07F9">
        <w:t>Kéréseket küld a Dropbox hivatalos API-ja felé</w:t>
      </w:r>
      <w:r w:rsidR="00CB6AEA" w:rsidRPr="00BB07F9">
        <w:t>,</w:t>
      </w:r>
      <w:r w:rsidRPr="00BB07F9">
        <w:t xml:space="preserve"> melyek segítségével fájlokat lehet le és feltölteni, illetve segít összekapcsolni a felhasználó fiókjait.</w:t>
      </w:r>
      <w:r w:rsidR="0003799B" w:rsidRPr="00BB07F9">
        <w:t xml:space="preserve"> Az alábbi képen a két fiók összekötésének menete látható:</w:t>
      </w:r>
    </w:p>
    <w:p w14:paraId="1E654656" w14:textId="67F3D85F" w:rsidR="00682E7E" w:rsidRPr="00BB07F9" w:rsidRDefault="00682E7E" w:rsidP="00682E7E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10C0910D" wp14:editId="18716B85">
            <wp:extent cx="3959051" cy="408205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478" cy="410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3738" w14:textId="6628F2DB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auth_url()</w:t>
      </w:r>
      <w:r w:rsidRPr="00BB07F9">
        <w:t xml:space="preserve">: Visszaadja az URL-t, amelyre navigálva a felhasználó engedélyezheti az applikáció számára, hogy hozzáférjen a fájlokhoz. </w:t>
      </w:r>
    </w:p>
    <w:p w14:paraId="4BF9A97A" w14:textId="105AE2A0" w:rsidR="00AF4BA1" w:rsidRPr="00BB07F9" w:rsidRDefault="00AF4BA1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lastRenderedPageBreak/>
        <w:t>auth_finish(token, user_id)</w:t>
      </w:r>
      <w:r w:rsidRPr="00BB07F9">
        <w:t xml:space="preserve">: </w:t>
      </w:r>
      <w:r w:rsidR="007C1B5E" w:rsidRPr="00BB07F9">
        <w:t>A felhasználótól kapott token-t ellenőrízve összeköti a két regisztrációt és lementi</w:t>
      </w:r>
      <w:r w:rsidR="00DD67CB" w:rsidRPr="00BB07F9">
        <w:t xml:space="preserve"> adatbázisba a hozzáféréshez szü</w:t>
      </w:r>
      <w:r w:rsidR="007C1B5E" w:rsidRPr="00BB07F9">
        <w:t>kséges kódot</w:t>
      </w:r>
      <w:r w:rsidR="00DD67CB" w:rsidRPr="00BB07F9">
        <w:t>, hogy azt ne kelljen minden alkalommal elkérni a felhasználótól.</w:t>
      </w:r>
    </w:p>
    <w:p w14:paraId="09B4D1B8" w14:textId="54328D79" w:rsidR="00B466A0" w:rsidRPr="00BB07F9" w:rsidRDefault="00B466A0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get_access_token(user_id)</w:t>
      </w:r>
      <w:r w:rsidRPr="00BB07F9">
        <w:t>: A paraméterben kapott felhasználóhoz tartozó hozzáférési tokent adja vissza.</w:t>
      </w:r>
    </w:p>
    <w:p w14:paraId="326A32C6" w14:textId="1E530D1B" w:rsidR="00151CB3" w:rsidRPr="00BB07F9" w:rsidRDefault="00151CB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upload_file_to_dbx(user_id, file_id)</w:t>
      </w:r>
      <w:r w:rsidRPr="00BB07F9">
        <w:t>:</w:t>
      </w:r>
      <w:r w:rsidR="00A85EC4" w:rsidRPr="00BB07F9">
        <w:t xml:space="preserve"> </w:t>
      </w:r>
      <w:r w:rsidR="00D4565B" w:rsidRPr="00BB07F9">
        <w:t xml:space="preserve">Az adott felhasználóhoz tartozó fájlt feltölti dropbox-ra is. Amennyiben van már ilyen nevű fájl akkor azt felülírja. A limitált erőforrások miatt a fájl 100MB-os részletekben </w:t>
      </w:r>
      <w:r w:rsidR="00D7220A" w:rsidRPr="00BB07F9">
        <w:t>kerül feltöltésre</w:t>
      </w:r>
      <w:r w:rsidR="00D4565B" w:rsidRPr="00BB07F9">
        <w:t>.</w:t>
      </w:r>
    </w:p>
    <w:p w14:paraId="732A925B" w14:textId="0E624BDA" w:rsidR="00362FA3" w:rsidRPr="00BB07F9" w:rsidRDefault="00362FA3" w:rsidP="0042171B">
      <w:pPr>
        <w:pStyle w:val="ListParagraph"/>
        <w:numPr>
          <w:ilvl w:val="0"/>
          <w:numId w:val="27"/>
        </w:numPr>
      </w:pPr>
      <w:r w:rsidRPr="00BB07F9">
        <w:rPr>
          <w:u w:val="single"/>
        </w:rPr>
        <w:t>download_from_dbx(user_id, input_dictionary)</w:t>
      </w:r>
      <w:r w:rsidRPr="00BB07F9">
        <w:t xml:space="preserve">: </w:t>
      </w:r>
      <w:r w:rsidR="002C6681" w:rsidRPr="00BB07F9">
        <w:t xml:space="preserve">Letölti dropbox-ról a felhasználó által megadott fájlt a kiválasztott mappába. </w:t>
      </w:r>
    </w:p>
    <w:p w14:paraId="21321106" w14:textId="414FB5AD" w:rsidR="00D83735" w:rsidRPr="00BB07F9" w:rsidRDefault="00D83735">
      <w:pPr>
        <w:pStyle w:val="Heading3"/>
      </w:pPr>
      <w:bookmarkStart w:id="46" w:name="_Toc497728021"/>
      <w:r w:rsidRPr="00BB07F9">
        <w:t>CredentialstoreModel</w:t>
      </w:r>
      <w:bookmarkEnd w:id="46"/>
    </w:p>
    <w:p w14:paraId="29F978A1" w14:textId="4FDB4215" w:rsidR="00D83735" w:rsidRPr="00BB07F9" w:rsidRDefault="00D83735" w:rsidP="00D83735">
      <w:r w:rsidRPr="00BB07F9">
        <w:t xml:space="preserve">Hozzáférést biztosít a credential_store adatbázis táblához. A pogram indulásakor </w:t>
      </w:r>
      <w:r w:rsidR="00263997" w:rsidRPr="00BB07F9">
        <w:t>a táblában található összes jelszót betölti környezeti változóként a rendszer, hogy ne kelljen minden alkalommal adatbázis műveletet végezni amikor, pl.: dekódol egy felhasználói tokent.</w:t>
      </w:r>
    </w:p>
    <w:p w14:paraId="7C04DCCD" w14:textId="7644F6CD" w:rsidR="00E718A8" w:rsidRPr="00BB07F9" w:rsidRDefault="00E718A8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get_code(environment)</w:t>
      </w:r>
      <w:r w:rsidRPr="00BB07F9">
        <w:t>: A paraméterként átadott névhez tartozó jelszót adja vissza.</w:t>
      </w:r>
    </w:p>
    <w:p w14:paraId="465F2F4B" w14:textId="3557F028" w:rsidR="00244BA7" w:rsidRPr="00BB07F9" w:rsidRDefault="00244BA7">
      <w:pPr>
        <w:pStyle w:val="Heading3"/>
      </w:pPr>
      <w:bookmarkStart w:id="47" w:name="_Toc497728022"/>
      <w:r w:rsidRPr="00BB07F9">
        <w:t>UsersModel</w:t>
      </w:r>
      <w:bookmarkEnd w:id="47"/>
    </w:p>
    <w:p w14:paraId="09A4F03F" w14:textId="6842DF0D" w:rsidR="00244BA7" w:rsidRPr="00BB07F9" w:rsidRDefault="003900BD" w:rsidP="00244BA7">
      <w:r w:rsidRPr="00BB07F9">
        <w:t>A felhasználókkal kapcsolatos műveletek logikáját tartalmazza és az adatbázis elérést.</w:t>
      </w:r>
    </w:p>
    <w:p w14:paraId="6873E1B1" w14:textId="559C834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login_user(username, password, ip)</w:t>
      </w:r>
      <w:r w:rsidRPr="00BB07F9">
        <w:t xml:space="preserve">: </w:t>
      </w:r>
      <w:r w:rsidR="0026447D" w:rsidRPr="00BB07F9">
        <w:t>Megkeresi az adatbázisban a kapott felhasználónévhez tartozó rekordot. Amennyiben létezik, dekódolja a tárolt jelszót és összehasonlítja a felhasználótól kapottal.</w:t>
      </w:r>
      <w:r w:rsidR="008024A3" w:rsidRPr="00BB07F9">
        <w:t xml:space="preserve"> A művelet sikerességét logolja, majd visszatér egy új tokennel, ha a megadott jelszó jó volt.</w:t>
      </w:r>
    </w:p>
    <w:p w14:paraId="4EC44FE6" w14:textId="42050014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increment_bad_password(user)</w:t>
      </w:r>
      <w:r w:rsidR="00433026" w:rsidRPr="00BB07F9">
        <w:t>: Amennyiben a felhasználó által megadott jelszó rossz volt, az adatbázisban növeli a hibás próbálkozások számát. Ha ez a szám eléri a hármat, akkor kizárja a rendszerből és a megadott e-mail címre küld egy levelet, aminek a segítségével új jelszót lehet beállítani.</w:t>
      </w:r>
    </w:p>
    <w:p w14:paraId="55DC4DD6" w14:textId="4D66BF93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lastRenderedPageBreak/>
        <w:t>register_user(username, user_password, email)</w:t>
      </w:r>
      <w:r w:rsidRPr="00BB07F9">
        <w:t>:</w:t>
      </w:r>
      <w:r w:rsidR="000C66AA" w:rsidRPr="00BB07F9">
        <w:t xml:space="preserve"> Készít egy új rekordot a User táblában a megadott adatokkal. A </w:t>
      </w:r>
      <w:r w:rsidR="0038239F" w:rsidRPr="00BB07F9">
        <w:t>jelszót először hash-eli, m</w:t>
      </w:r>
      <w:r w:rsidR="004E44E4" w:rsidRPr="00BB07F9">
        <w:t>ajd a kapott értéket tárolja el.</w:t>
      </w:r>
    </w:p>
    <w:p w14:paraId="2846726A" w14:textId="264E82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activate_user(token)</w:t>
      </w:r>
      <w:r w:rsidRPr="00BB07F9">
        <w:t>:</w:t>
      </w:r>
      <w:r w:rsidR="00437A9A" w:rsidRPr="00BB07F9">
        <w:t xml:space="preserve"> A paraméterben kapott token alapján megkeresi az adatbázisban a rekordot és aktiválja azt az activation_link attribútum null értékbe állításával. Készít egy új mappát az aktivált felhasználó számára ahova a fájljai </w:t>
      </w:r>
      <w:r w:rsidR="003616E4" w:rsidRPr="00BB07F9">
        <w:t xml:space="preserve">majd </w:t>
      </w:r>
      <w:r w:rsidR="00437A9A" w:rsidRPr="00BB07F9">
        <w:t>feltöltésre kerülnek.</w:t>
      </w:r>
    </w:p>
    <w:p w14:paraId="2BD337C6" w14:textId="3E083988" w:rsidR="003900BD" w:rsidRPr="00BB07F9" w:rsidRDefault="003900BD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reset_user(token, password)</w:t>
      </w:r>
      <w:r w:rsidRPr="00BB07F9">
        <w:t>:</w:t>
      </w:r>
      <w:r w:rsidR="0010579A" w:rsidRPr="00BB07F9">
        <w:t xml:space="preserve"> </w:t>
      </w:r>
      <w:r w:rsidR="00274A07" w:rsidRPr="00BB07F9">
        <w:t>A kapott token alapján azonosítja a rekordot</w:t>
      </w:r>
      <w:r w:rsidR="003B7EE7" w:rsidRPr="00BB07F9">
        <w:t>,</w:t>
      </w:r>
      <w:r w:rsidR="00274A07" w:rsidRPr="00BB07F9">
        <w:t xml:space="preserve"> ahova az új jelszót be kell állítania.</w:t>
      </w:r>
    </w:p>
    <w:p w14:paraId="552A9B05" w14:textId="03ECCE46" w:rsidR="00AC219C" w:rsidRPr="00BB07F9" w:rsidRDefault="00AC219C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delete_user(user_id)</w:t>
      </w:r>
      <w:r w:rsidRPr="00BB07F9">
        <w:t xml:space="preserve">: </w:t>
      </w:r>
      <w:r w:rsidR="00717539" w:rsidRPr="00BB07F9">
        <w:t>Törli a paraméterben megkapott azonosítójú felhasználót az adatbázisból. Törlés után nem lehet már visszállítani. A felhasználó valamennyi fájlja törlődik.</w:t>
      </w:r>
    </w:p>
    <w:p w14:paraId="5E7EB828" w14:textId="36124D04" w:rsidR="00AC219C" w:rsidRPr="00BB07F9" w:rsidRDefault="00113E55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change_user_data(user_id, input_dictionary</w:t>
      </w:r>
      <w:r w:rsidR="00125E40" w:rsidRPr="00BB07F9">
        <w:rPr>
          <w:u w:val="single"/>
        </w:rPr>
        <w:t>)</w:t>
      </w:r>
      <w:r w:rsidR="00125E40" w:rsidRPr="00BB07F9">
        <w:t>: Lehetőséget nyújt a felhasználók számára, hogy megváltoztassák az e-mail címüket és a jelszavukat. A paraméterben kapott map-ben megnézi, hogy van-e új jelszó vagy e-mail cím és ha van</w:t>
      </w:r>
      <w:r w:rsidR="00E23798" w:rsidRPr="00BB07F9">
        <w:t>,</w:t>
      </w:r>
      <w:r w:rsidR="00125E40" w:rsidRPr="00BB07F9">
        <w:t xml:space="preserve"> akkor azt frissíti az adatbázisban.</w:t>
      </w:r>
    </w:p>
    <w:p w14:paraId="29514B0D" w14:textId="2CD9760C" w:rsidR="00113E55" w:rsidRPr="00BB07F9" w:rsidRDefault="003309A6" w:rsidP="0042171B">
      <w:pPr>
        <w:pStyle w:val="ListParagraph"/>
        <w:numPr>
          <w:ilvl w:val="0"/>
          <w:numId w:val="28"/>
        </w:numPr>
      </w:pPr>
      <w:r w:rsidRPr="00BB07F9">
        <w:rPr>
          <w:u w:val="single"/>
        </w:rPr>
        <w:t>get_user_data(user_id)</w:t>
      </w:r>
      <w:r w:rsidRPr="00BB07F9">
        <w:t xml:space="preserve">: </w:t>
      </w:r>
      <w:r w:rsidR="00BF7AAD" w:rsidRPr="00BB07F9">
        <w:t>Visszaad egy user objektumot a paraméterben kapott azonosító alapján.</w:t>
      </w:r>
    </w:p>
    <w:p w14:paraId="1C65A91E" w14:textId="3A97A868" w:rsidR="00A3027B" w:rsidRPr="00BB07F9" w:rsidRDefault="00A3027B">
      <w:pPr>
        <w:pStyle w:val="Heading3"/>
      </w:pPr>
      <w:bookmarkStart w:id="48" w:name="_Toc497728023"/>
      <w:r w:rsidRPr="00BB07F9">
        <w:t>RolesModel</w:t>
      </w:r>
      <w:bookmarkEnd w:id="48"/>
    </w:p>
    <w:p w14:paraId="388B87A7" w14:textId="79405BD5" w:rsidR="004734F3" w:rsidRPr="00BB07F9" w:rsidRDefault="00B96653" w:rsidP="004734F3">
      <w:pPr>
        <w:ind w:left="720" w:firstLine="0"/>
      </w:pPr>
      <w:r>
        <w:t>A jogosultságok lekérdezéséhez szükséges metódus megvalósításást tartalmazza. Új jogosultság felvételére nincs lehetőség, mivel az alkalmazás működése nem igényli, hisz nincs admin szerepkör.</w:t>
      </w:r>
    </w:p>
    <w:p w14:paraId="46D02014" w14:textId="43F9DE3E" w:rsidR="004734F3" w:rsidRPr="00BB07F9" w:rsidRDefault="004734F3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get_all_roles()</w:t>
      </w:r>
      <w:r w:rsidRPr="00BB07F9">
        <w:t xml:space="preserve">: </w:t>
      </w:r>
      <w:r w:rsidR="00D52669" w:rsidRPr="00BB07F9">
        <w:t>Visszaadja az adatbázisban található összes jogosultságot.</w:t>
      </w:r>
    </w:p>
    <w:p w14:paraId="6609C967" w14:textId="1E7B20D0" w:rsidR="00F5269D" w:rsidRPr="00BB07F9" w:rsidRDefault="00F5269D">
      <w:pPr>
        <w:pStyle w:val="Heading3"/>
      </w:pPr>
      <w:bookmarkStart w:id="49" w:name="_Toc497728024"/>
      <w:r w:rsidRPr="00BB07F9">
        <w:t>NotesModel</w:t>
      </w:r>
      <w:bookmarkEnd w:id="49"/>
    </w:p>
    <w:p w14:paraId="74A69716" w14:textId="25649AE4" w:rsidR="00F5269D" w:rsidRPr="00BB07F9" w:rsidRDefault="00973B64" w:rsidP="00F5269D">
      <w:r w:rsidRPr="00BB07F9">
        <w:t>A felhasználói note-okon végzett műveletek találhatóak benne.</w:t>
      </w:r>
    </w:p>
    <w:p w14:paraId="1F96D1CE" w14:textId="7604AA09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create_note(user_id, input_dictionary)</w:t>
      </w:r>
      <w:r w:rsidRPr="00BB07F9">
        <w:t>:</w:t>
      </w:r>
      <w:r w:rsidR="00212764">
        <w:t xml:space="preserve"> Létrehoz a paraméterben kapott felhasználónak egy új note-ot. A note címe és tartalma az input_dictionary-ben található. </w:t>
      </w:r>
    </w:p>
    <w:p w14:paraId="31206793" w14:textId="7FBEB3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lastRenderedPageBreak/>
        <w:t>delete_note(user_id, note_id)</w:t>
      </w:r>
      <w:r w:rsidRPr="00BB07F9">
        <w:t>:</w:t>
      </w:r>
      <w:r w:rsidR="001D4FF2">
        <w:t xml:space="preserve"> </w:t>
      </w:r>
      <w:r w:rsidR="005E1A9D">
        <w:t>Törli a paraméterben meghatározott note-ot, amennyiben a user_id olyan felhasználót jelöl</w:t>
      </w:r>
      <w:r w:rsidR="00DE62A0">
        <w:t>,</w:t>
      </w:r>
      <w:r w:rsidR="005E1A9D">
        <w:t xml:space="preserve"> aki vagy a tulajdonosa a note-nak vagy pedig van rá legalább DELETE jogosultsága. </w:t>
      </w:r>
    </w:p>
    <w:p w14:paraId="41EA39C6" w14:textId="0E8C8B38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update_note(user_id, input_dictionary)</w:t>
      </w:r>
      <w:r w:rsidRPr="00BB07F9">
        <w:t>:</w:t>
      </w:r>
      <w:r w:rsidR="005C40FC">
        <w:t xml:space="preserve"> </w:t>
      </w:r>
      <w:r w:rsidR="00071795">
        <w:t>Egy note címét és tar</w:t>
      </w:r>
      <w:r w:rsidR="00C60535">
        <w:t>talmát lehet módosítani a segítségével, ha a paraméterben átadott felhasználónak legalább WRITE jogosultságva van vagy ő a tulajdonos.</w:t>
      </w:r>
    </w:p>
    <w:p w14:paraId="10364FD6" w14:textId="6A6B32E5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get_all_notes(user_id)</w:t>
      </w:r>
      <w:r w:rsidRPr="00BB07F9">
        <w:t>:</w:t>
      </w:r>
      <w:r w:rsidR="003B3B58">
        <w:t xml:space="preserve"> </w:t>
      </w:r>
      <w:r w:rsidR="00B04BA5">
        <w:t xml:space="preserve">Visszaadja a felhasználóhoz tartozó valamennyi note-ot. </w:t>
      </w:r>
    </w:p>
    <w:p w14:paraId="171D813A" w14:textId="13CB564C" w:rsidR="00973B64" w:rsidRPr="00BB07F9" w:rsidRDefault="00973B64" w:rsidP="0042171B">
      <w:pPr>
        <w:pStyle w:val="ListParagraph"/>
        <w:numPr>
          <w:ilvl w:val="0"/>
          <w:numId w:val="30"/>
        </w:numPr>
      </w:pPr>
      <w:r w:rsidRPr="00BB07F9">
        <w:rPr>
          <w:u w:val="single"/>
        </w:rPr>
        <w:t>ge</w:t>
      </w:r>
      <w:r w:rsidR="00950F2C">
        <w:rPr>
          <w:u w:val="single"/>
        </w:rPr>
        <w:t>t_shared_with_me_notes(user_id)</w:t>
      </w:r>
      <w:r w:rsidR="00950F2C">
        <w:t xml:space="preserve">: A felhasználóval megosztott note-okat lehet lekérdezi ebben a metódusban. </w:t>
      </w:r>
      <w:r w:rsidR="00DF0414">
        <w:t>A függvény visszaad egy note-ot</w:t>
      </w:r>
      <w:r w:rsidR="00A54893">
        <w:t xml:space="preserve"> </w:t>
      </w:r>
      <w:r w:rsidR="00F057A7">
        <w:t xml:space="preserve">akármilyen </w:t>
      </w:r>
      <w:r w:rsidR="00DF0414">
        <w:t xml:space="preserve"> jogosultsága</w:t>
      </w:r>
      <w:r w:rsidR="00F057A7">
        <w:t xml:space="preserve"> is</w:t>
      </w:r>
      <w:r w:rsidR="00DF0414">
        <w:t xml:space="preserve"> van rá.</w:t>
      </w:r>
      <w:r w:rsidR="00950F2C">
        <w:t xml:space="preserve"> </w:t>
      </w:r>
    </w:p>
    <w:p w14:paraId="07609BFF" w14:textId="6F5B1873" w:rsidR="00535474" w:rsidRPr="00BB07F9" w:rsidRDefault="00535474">
      <w:pPr>
        <w:pStyle w:val="Heading3"/>
      </w:pPr>
      <w:bookmarkStart w:id="50" w:name="_Toc497728025"/>
      <w:r w:rsidRPr="00BB07F9">
        <w:t>LogsModel</w:t>
      </w:r>
      <w:bookmarkEnd w:id="50"/>
    </w:p>
    <w:p w14:paraId="14C5E96B" w14:textId="25F91686" w:rsidR="00535474" w:rsidRPr="00BB07F9" w:rsidRDefault="00535474" w:rsidP="00535474">
      <w:r w:rsidRPr="00BB07F9">
        <w:t>A logoláshoz szükséges műveleteket foglalja magába.</w:t>
      </w:r>
    </w:p>
    <w:p w14:paraId="5FE1D271" w14:textId="0A78DCEF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create_log_entry(user_id, message, file_id, folder_id, session)</w:t>
      </w:r>
      <w:r w:rsidRPr="00BB07F9">
        <w:t>:</w:t>
      </w:r>
    </w:p>
    <w:p w14:paraId="59C06E80" w14:textId="3FDE674B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get_user_entries(user_id)</w:t>
      </w:r>
      <w:r w:rsidRPr="00BB07F9">
        <w:t>:</w:t>
      </w:r>
    </w:p>
    <w:p w14:paraId="522D7619" w14:textId="134C3383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get_file_entries(user_id, file_id)</w:t>
      </w:r>
      <w:r w:rsidRPr="00BB07F9">
        <w:t>:</w:t>
      </w:r>
    </w:p>
    <w:p w14:paraId="6D60DCAA" w14:textId="4B3DE9D6" w:rsidR="00FB14A0" w:rsidRPr="00BB07F9" w:rsidRDefault="00FB14A0" w:rsidP="0042171B">
      <w:pPr>
        <w:pStyle w:val="ListParagraph"/>
        <w:numPr>
          <w:ilvl w:val="0"/>
          <w:numId w:val="31"/>
        </w:numPr>
      </w:pPr>
      <w:r w:rsidRPr="00BB07F9">
        <w:rPr>
          <w:u w:val="single"/>
        </w:rPr>
        <w:t>get_folder_entries(user_id, folder_id)</w:t>
      </w:r>
      <w:r w:rsidRPr="00BB07F9">
        <w:t>:</w:t>
      </w:r>
    </w:p>
    <w:p w14:paraId="3D5AB287" w14:textId="4F45AD48" w:rsidR="000723CD" w:rsidRPr="00BB07F9" w:rsidRDefault="000723CD">
      <w:pPr>
        <w:pStyle w:val="Heading3"/>
      </w:pPr>
      <w:bookmarkStart w:id="51" w:name="_Toc497728026"/>
      <w:r w:rsidRPr="00BB07F9">
        <w:t>FilesModel</w:t>
      </w:r>
      <w:bookmarkEnd w:id="51"/>
    </w:p>
    <w:p w14:paraId="3F158935" w14:textId="7BCD41DC" w:rsidR="000723CD" w:rsidRPr="00BB07F9" w:rsidRDefault="000723CD" w:rsidP="000723CD">
      <w:r w:rsidRPr="00BB07F9">
        <w:t>A fájlokkal végzett műveletek, letöltés és feltöltés megvalósítása.</w:t>
      </w:r>
    </w:p>
    <w:p w14:paraId="13CB936C" w14:textId="73BC110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allowed_file(filename)</w:t>
      </w:r>
      <w:r w:rsidRPr="00BB07F9">
        <w:t>:</w:t>
      </w:r>
    </w:p>
    <w:p w14:paraId="10E5F09E" w14:textId="219D9DB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get_all_files(user_id, folder_id)</w:t>
      </w:r>
      <w:r w:rsidRPr="00BB07F9">
        <w:t>:</w:t>
      </w:r>
    </w:p>
    <w:p w14:paraId="36B7F302" w14:textId="33ED77D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get_all_folders(user_id, folder_id)</w:t>
      </w:r>
      <w:r w:rsidRPr="00BB07F9">
        <w:t>:</w:t>
      </w:r>
    </w:p>
    <w:p w14:paraId="381A25E1" w14:textId="26368B7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get_all_deleted_files(user_id)</w:t>
      </w:r>
      <w:r w:rsidRPr="00BB07F9">
        <w:t>:</w:t>
      </w:r>
    </w:p>
    <w:p w14:paraId="1590978B" w14:textId="4E9CA31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get_all_deleted_folders(user_id)</w:t>
      </w:r>
      <w:r w:rsidRPr="00BB07F9">
        <w:t>:</w:t>
      </w:r>
    </w:p>
    <w:p w14:paraId="6885D9CB" w14:textId="15B8CEE4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search_user_file(user_id, file_name)</w:t>
      </w:r>
      <w:r w:rsidRPr="00BB07F9">
        <w:t>:</w:t>
      </w:r>
    </w:p>
    <w:p w14:paraId="6DE5C4B6" w14:textId="08260FAB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upload_file(user, folder_id)</w:t>
      </w:r>
      <w:r w:rsidRPr="00BB07F9">
        <w:t>:</w:t>
      </w:r>
    </w:p>
    <w:p w14:paraId="3733B6A3" w14:textId="65445CB0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create_file(user_id, filename, sys_fname, folder_id)</w:t>
      </w:r>
      <w:r w:rsidRPr="00BB07F9">
        <w:t>:</w:t>
      </w:r>
    </w:p>
    <w:p w14:paraId="0AA4AF99" w14:textId="05CCEB5A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remove_file(user_id, file_id)</w:t>
      </w:r>
      <w:r w:rsidRPr="00BB07F9">
        <w:t>:</w:t>
      </w:r>
    </w:p>
    <w:p w14:paraId="216D9817" w14:textId="6017FDF2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lastRenderedPageBreak/>
        <w:t>remove_folder(user_id, folder_id)</w:t>
      </w:r>
      <w:r w:rsidRPr="00BB07F9">
        <w:t>:</w:t>
      </w:r>
    </w:p>
    <w:p w14:paraId="13761DD6" w14:textId="56EDD0A5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delete_shares(user_id, file_id)</w:t>
      </w:r>
      <w:r w:rsidRPr="00BB07F9">
        <w:t>:</w:t>
      </w:r>
    </w:p>
    <w:p w14:paraId="7C6A202E" w14:textId="6F12DD8F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crt_folder(user_id, input_dictionary)</w:t>
      </w:r>
      <w:r w:rsidRPr="00BB07F9">
        <w:t>:</w:t>
      </w:r>
    </w:p>
    <w:p w14:paraId="41CA9775" w14:textId="14AC2023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rename_file(user_id, input_dictionary)</w:t>
      </w:r>
      <w:r w:rsidRPr="00BB07F9">
        <w:t>:</w:t>
      </w:r>
    </w:p>
    <w:p w14:paraId="2A59A620" w14:textId="516A73EE" w:rsidR="00DF6A8A" w:rsidRPr="00BB07F9" w:rsidRDefault="00DF6A8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rename_folder(user_id, input_dictionary)</w:t>
      </w:r>
      <w:r w:rsidRPr="00BB07F9">
        <w:t>:</w:t>
      </w:r>
    </w:p>
    <w:p w14:paraId="7BEE5D48" w14:textId="0C59AE1A" w:rsidR="00DF6A8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move_folder(user_id, input_dictionary)</w:t>
      </w:r>
      <w:r w:rsidRPr="00BB07F9">
        <w:t>:</w:t>
      </w:r>
    </w:p>
    <w:p w14:paraId="6778DFA1" w14:textId="42B7040D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move_file(user_id, input_dictionary)</w:t>
      </w:r>
      <w:r w:rsidRPr="00BB07F9">
        <w:t>:</w:t>
      </w:r>
    </w:p>
    <w:p w14:paraId="022342E3" w14:textId="7C448DB2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delete_job()</w:t>
      </w:r>
      <w:r w:rsidRPr="00BB07F9">
        <w:t>:</w:t>
      </w:r>
    </w:p>
    <w:p w14:paraId="6CFCF274" w14:textId="05879353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get_file_data(user_id, file_id)</w:t>
      </w:r>
      <w:r w:rsidRPr="00BB07F9">
        <w:t>:</w:t>
      </w:r>
    </w:p>
    <w:p w14:paraId="3D2B7A38" w14:textId="4742527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get_public_file(public_link)</w:t>
      </w:r>
      <w:r w:rsidRPr="00BB07F9">
        <w:t>:</w:t>
      </w:r>
    </w:p>
    <w:p w14:paraId="56633164" w14:textId="7458F835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get_folder_list(user_id, file_id)</w:t>
      </w:r>
      <w:r w:rsidRPr="00BB07F9">
        <w:t>:</w:t>
      </w:r>
    </w:p>
    <w:p w14:paraId="1436F9F3" w14:textId="1C4D691C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restore_file(user_id, file_id)</w:t>
      </w:r>
      <w:r w:rsidRPr="00BB07F9">
        <w:t>:</w:t>
      </w:r>
    </w:p>
    <w:p w14:paraId="60C616C9" w14:textId="550A603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get_parent_folder(user_id, folder_id)</w:t>
      </w:r>
      <w:r w:rsidRPr="00BB07F9">
        <w:t>:</w:t>
      </w:r>
    </w:p>
    <w:p w14:paraId="0A1B3392" w14:textId="38431A5F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restore_folder(user_id, folder_id)</w:t>
      </w:r>
      <w:r w:rsidRPr="00BB07F9">
        <w:t>:</w:t>
      </w:r>
    </w:p>
    <w:p w14:paraId="01577061" w14:textId="016A8EF4" w:rsidR="001A4C3A" w:rsidRPr="00BB07F9" w:rsidRDefault="001A4C3A" w:rsidP="0042171B">
      <w:pPr>
        <w:pStyle w:val="ListParagraph"/>
        <w:numPr>
          <w:ilvl w:val="0"/>
          <w:numId w:val="32"/>
        </w:numPr>
      </w:pPr>
      <w:r w:rsidRPr="00BB07F9">
        <w:rPr>
          <w:u w:val="single"/>
        </w:rPr>
        <w:t>get_shared_with_user_files(user_id)</w:t>
      </w:r>
      <w:r w:rsidRPr="00BB07F9">
        <w:t>:</w:t>
      </w:r>
    </w:p>
    <w:p w14:paraId="37C1641E" w14:textId="502C9AEE" w:rsidR="003361C0" w:rsidRPr="00BB07F9" w:rsidRDefault="003361C0">
      <w:pPr>
        <w:pStyle w:val="Heading3"/>
      </w:pPr>
      <w:bookmarkStart w:id="52" w:name="_Toc497728027"/>
      <w:r w:rsidRPr="00BB07F9">
        <w:t>FilesharesModel</w:t>
      </w:r>
      <w:bookmarkEnd w:id="52"/>
    </w:p>
    <w:p w14:paraId="5A407254" w14:textId="5526DBC1" w:rsidR="003361C0" w:rsidRPr="00BB07F9" w:rsidRDefault="003361C0" w:rsidP="003361C0">
      <w:r w:rsidRPr="00BB07F9">
        <w:t>A fájlok megosztásával kapcsolatos függvények találhatóak benne.</w:t>
      </w:r>
    </w:p>
    <w:p w14:paraId="6AC1C866" w14:textId="7A73345A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public_file(user_id, file_id)</w:t>
      </w:r>
      <w:r w:rsidRPr="00BB07F9">
        <w:t>:</w:t>
      </w:r>
    </w:p>
    <w:p w14:paraId="30AC670B" w14:textId="3CF2392C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revoke_public(user_id, file_id)</w:t>
      </w:r>
      <w:r w:rsidRPr="00BB07F9">
        <w:t>:</w:t>
      </w:r>
    </w:p>
    <w:p w14:paraId="33882A92" w14:textId="3A3BBE08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share_file(user_id, input_dictionary)</w:t>
      </w:r>
      <w:r w:rsidRPr="00BB07F9">
        <w:t>:</w:t>
      </w:r>
    </w:p>
    <w:p w14:paraId="20F60363" w14:textId="63BEB201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delete_share(user_id, share_id)</w:t>
      </w:r>
      <w:r w:rsidRPr="00BB07F9">
        <w:t>:</w:t>
      </w:r>
    </w:p>
    <w:p w14:paraId="25BFC4E1" w14:textId="7D694F49" w:rsidR="003361C0" w:rsidRPr="00BB07F9" w:rsidRDefault="003361C0" w:rsidP="0042171B">
      <w:pPr>
        <w:pStyle w:val="ListParagraph"/>
        <w:numPr>
          <w:ilvl w:val="0"/>
          <w:numId w:val="33"/>
        </w:numPr>
      </w:pPr>
      <w:r w:rsidRPr="00BB07F9">
        <w:rPr>
          <w:u w:val="single"/>
        </w:rPr>
        <w:t>get_shares(user_id, file_id)</w:t>
      </w:r>
      <w:r w:rsidRPr="00BB07F9">
        <w:t>:</w:t>
      </w:r>
    </w:p>
    <w:p w14:paraId="391823D9" w14:textId="06C000FD" w:rsidR="00E5043B" w:rsidRPr="00BB07F9" w:rsidRDefault="00E5043B">
      <w:pPr>
        <w:pStyle w:val="Heading3"/>
      </w:pPr>
      <w:bookmarkStart w:id="53" w:name="_Toc497728028"/>
      <w:r w:rsidRPr="00BB07F9">
        <w:t>TokensModel</w:t>
      </w:r>
      <w:bookmarkEnd w:id="53"/>
    </w:p>
    <w:p w14:paraId="0EF28EEE" w14:textId="167EF9AC" w:rsidR="00E5043B" w:rsidRPr="00BB07F9" w:rsidRDefault="000B59B9" w:rsidP="00E5043B">
      <w:r w:rsidRPr="00BB07F9">
        <w:t>Az azonosítást elősegítő tokenen végzett műveletek megvalósítását tartalmazza.</w:t>
      </w:r>
    </w:p>
    <w:p w14:paraId="203CF721" w14:textId="1F605B0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lastRenderedPageBreak/>
        <w:t>encode_token(id)</w:t>
      </w:r>
      <w:r w:rsidRPr="00BB07F9">
        <w:t xml:space="preserve">: </w:t>
      </w:r>
      <w:r w:rsidR="00C328BA" w:rsidRPr="00BB07F9">
        <w:t>Készít egy új tokent, amit az alábbi adatok kódolásával hoz létre:</w:t>
      </w:r>
    </w:p>
    <w:p w14:paraId="7281B5A8" w14:textId="77777777" w:rsidR="00C328BA" w:rsidRPr="00BB07F9" w:rsidRDefault="00C328BA" w:rsidP="00C328BA">
      <w:pPr>
        <w:pStyle w:val="HTMLPreformatted"/>
        <w:shd w:val="clear" w:color="auto" w:fill="FFFFFF"/>
        <w:ind w:left="720"/>
        <w:rPr>
          <w:color w:val="000000"/>
          <w:sz w:val="18"/>
          <w:szCs w:val="18"/>
          <w:lang w:val="hu-HU"/>
        </w:rPr>
      </w:pPr>
      <w:r w:rsidRPr="00BB07F9">
        <w:rPr>
          <w:color w:val="000000"/>
          <w:sz w:val="18"/>
          <w:szCs w:val="18"/>
          <w:highlight w:val="lightGray"/>
          <w:lang w:val="hu-HU"/>
        </w:rPr>
        <w:t>payload = {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'exp'</w:t>
      </w:r>
      <w:r w:rsidRPr="00BB07F9">
        <w:rPr>
          <w:color w:val="000000"/>
          <w:sz w:val="18"/>
          <w:szCs w:val="18"/>
          <w:highlight w:val="lightGray"/>
          <w:lang w:val="hu-HU"/>
        </w:rPr>
        <w:t>: datetime.datetime.utcnow() + datetime.timedelta(</w:t>
      </w:r>
      <w:r w:rsidRPr="00BB07F9">
        <w:rPr>
          <w:color w:val="660099"/>
          <w:sz w:val="18"/>
          <w:szCs w:val="18"/>
          <w:highlight w:val="lightGray"/>
          <w:lang w:val="hu-HU"/>
        </w:rPr>
        <w:t>minutes</w:t>
      </w:r>
      <w:r w:rsidRPr="00BB07F9">
        <w:rPr>
          <w:color w:val="000000"/>
          <w:sz w:val="18"/>
          <w:szCs w:val="18"/>
          <w:highlight w:val="lightGray"/>
          <w:lang w:val="hu-HU"/>
        </w:rPr>
        <w:t>=</w:t>
      </w:r>
      <w:r w:rsidRPr="00BB07F9">
        <w:rPr>
          <w:color w:val="0000FF"/>
          <w:sz w:val="18"/>
          <w:szCs w:val="18"/>
          <w:highlight w:val="lightGray"/>
          <w:lang w:val="hu-HU"/>
        </w:rPr>
        <w:t>60</w:t>
      </w:r>
      <w:r w:rsidRPr="00BB07F9">
        <w:rPr>
          <w:color w:val="000000"/>
          <w:sz w:val="18"/>
          <w:szCs w:val="18"/>
          <w:highlight w:val="lightGray"/>
          <w:lang w:val="hu-HU"/>
        </w:rPr>
        <w:t>),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 xml:space="preserve">    </w:t>
      </w:r>
      <w:r w:rsidRPr="00BB07F9">
        <w:rPr>
          <w:b/>
          <w:bCs/>
          <w:color w:val="008080"/>
          <w:sz w:val="18"/>
          <w:szCs w:val="18"/>
          <w:highlight w:val="lightGray"/>
          <w:lang w:val="hu-HU"/>
        </w:rPr>
        <w:t>'user'</w:t>
      </w:r>
      <w:r w:rsidRPr="00BB07F9">
        <w:rPr>
          <w:color w:val="000000"/>
          <w:sz w:val="18"/>
          <w:szCs w:val="18"/>
          <w:highlight w:val="lightGray"/>
          <w:lang w:val="hu-HU"/>
        </w:rPr>
        <w:t>: id</w:t>
      </w:r>
      <w:r w:rsidRPr="00BB07F9">
        <w:rPr>
          <w:color w:val="000000"/>
          <w:sz w:val="18"/>
          <w:szCs w:val="18"/>
          <w:highlight w:val="lightGray"/>
          <w:lang w:val="hu-HU"/>
        </w:rPr>
        <w:br/>
        <w:t>}</w:t>
      </w:r>
    </w:p>
    <w:p w14:paraId="415F6B88" w14:textId="23E30030" w:rsidR="00C328BA" w:rsidRPr="00BB07F9" w:rsidRDefault="00C328BA" w:rsidP="00C328BA">
      <w:pPr>
        <w:ind w:left="720" w:firstLine="0"/>
      </w:pPr>
      <w:r w:rsidRPr="00BB07F9">
        <w:t xml:space="preserve">Belekódolja a felhasználó egyedi azonsoítóját, illetve, hogy meddig érvényes. </w:t>
      </w:r>
    </w:p>
    <w:p w14:paraId="6F33B805" w14:textId="05426324" w:rsidR="000B59B9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decode_token(token)</w:t>
      </w:r>
      <w:r w:rsidRPr="00BB07F9">
        <w:t xml:space="preserve">: </w:t>
      </w:r>
      <w:r w:rsidR="00C328BA" w:rsidRPr="00BB07F9">
        <w:t xml:space="preserve">Dekódolja a kapott tokent </w:t>
      </w:r>
      <w:r w:rsidR="00436CD6" w:rsidRPr="00BB07F9">
        <w:t>és megállapítja érvényességét.</w:t>
      </w:r>
    </w:p>
    <w:p w14:paraId="6F950D04" w14:textId="08F1750F" w:rsidR="00A3027B" w:rsidRPr="00BB07F9" w:rsidRDefault="000B59B9" w:rsidP="0042171B">
      <w:pPr>
        <w:pStyle w:val="ListParagraph"/>
        <w:numPr>
          <w:ilvl w:val="0"/>
          <w:numId w:val="29"/>
        </w:numPr>
      </w:pPr>
      <w:r w:rsidRPr="00BB07F9">
        <w:rPr>
          <w:u w:val="single"/>
        </w:rPr>
        <w:t>login_required(f)</w:t>
      </w:r>
      <w:r w:rsidRPr="00BB07F9">
        <w:t xml:space="preserve">: </w:t>
      </w:r>
      <w:r w:rsidR="00436CD6" w:rsidRPr="00BB07F9">
        <w:t>Megvizsgálja, hogy melyik route-ra érkezett a kérés és amennyiben autentikáció szükséges</w:t>
      </w:r>
      <w:r w:rsidR="003556AA" w:rsidRPr="00BB07F9">
        <w:t>,</w:t>
      </w:r>
      <w:r w:rsidR="00436CD6" w:rsidRPr="00BB07F9">
        <w:t xml:space="preserve"> akkor a tokent átadja a fentebb említett függvénynek.</w:t>
      </w:r>
    </w:p>
    <w:p w14:paraId="5F4FC46F" w14:textId="3F8F122C" w:rsidR="00BB07F9" w:rsidRPr="00BB07F9" w:rsidRDefault="00BB07F9">
      <w:pPr>
        <w:pStyle w:val="Heading3"/>
      </w:pPr>
      <w:bookmarkStart w:id="54" w:name="_Toc497728029"/>
      <w:r w:rsidRPr="00BB07F9">
        <w:t>Logolás</w:t>
      </w:r>
      <w:bookmarkEnd w:id="54"/>
    </w:p>
    <w:p w14:paraId="1FDE8136" w14:textId="0BCC6966" w:rsidR="00641D82" w:rsidRDefault="00DF33EB" w:rsidP="00BB07F9">
      <w:r>
        <w:t>Még nem esett szó a szerver oldalon történő hibák logolásáról, amik a fejlesztés során és a későbbi használat alatt is re</w:t>
      </w:r>
      <w:r w:rsidR="00641D82">
        <w:t>ndkí</w:t>
      </w:r>
      <w:r w:rsidR="00C464F6">
        <w:t xml:space="preserve">vül hasznosak tudnak lenni. </w:t>
      </w:r>
      <w:r w:rsidR="00641D82">
        <w:t>Mivel az alkalmazás nem igényel komplexebb logolást ezért amellett döntöttem, hogy saját magam által megírt loggert fogok használni. Bevezettem egy osztályt, ami három szintet tartalmaz magában:</w:t>
      </w:r>
    </w:p>
    <w:p w14:paraId="6EB8F30E" w14:textId="2EC4B746" w:rsidR="00BB07F9" w:rsidRDefault="00641D82" w:rsidP="00641D82">
      <w:pPr>
        <w:pStyle w:val="ListParagraph"/>
        <w:numPr>
          <w:ilvl w:val="0"/>
          <w:numId w:val="35"/>
        </w:numPr>
      </w:pPr>
      <w:r>
        <w:t>Info</w:t>
      </w:r>
    </w:p>
    <w:p w14:paraId="4BB7BAE4" w14:textId="59400364" w:rsidR="00641D82" w:rsidRDefault="00641D82" w:rsidP="00641D82">
      <w:pPr>
        <w:pStyle w:val="ListParagraph"/>
        <w:numPr>
          <w:ilvl w:val="0"/>
          <w:numId w:val="35"/>
        </w:numPr>
      </w:pPr>
      <w:r>
        <w:t>Warning</w:t>
      </w:r>
    </w:p>
    <w:p w14:paraId="07CF0C0B" w14:textId="2753C6D3" w:rsidR="00641D82" w:rsidRDefault="00641D82" w:rsidP="00641D82">
      <w:pPr>
        <w:pStyle w:val="ListParagraph"/>
        <w:numPr>
          <w:ilvl w:val="0"/>
          <w:numId w:val="35"/>
        </w:numPr>
      </w:pPr>
      <w:r>
        <w:t>Error</w:t>
      </w:r>
    </w:p>
    <w:p w14:paraId="53FF57F4" w14:textId="307A026B" w:rsidR="00641D82" w:rsidRPr="00BB07F9" w:rsidRDefault="00FD56B9" w:rsidP="00641D82">
      <w:r>
        <w:t>A Flask könyvtár lehetőséget biztosít arra, hogy az alkalmazásban feliratkozzak nem elkapott hibákra vagy, ha a szerver 500-as HTTP kóddal tér vissza, tehát valamilyen hiba történt a kérés kiszolgálása közben. Ebben az esetben as elkapott esemény során a hibát logolom egy szöveges fájlba.</w:t>
      </w:r>
    </w:p>
    <w:p w14:paraId="6F19A636" w14:textId="3C0D6FDB" w:rsidR="00A72F58" w:rsidRPr="00BB07F9" w:rsidRDefault="00A72F58">
      <w:pPr>
        <w:pStyle w:val="Heading2"/>
      </w:pPr>
      <w:bookmarkStart w:id="55" w:name="_Toc497728030"/>
      <w:r w:rsidRPr="00BB07F9">
        <w:t>UI</w:t>
      </w:r>
      <w:bookmarkEnd w:id="55"/>
    </w:p>
    <w:p w14:paraId="3854051F" w14:textId="38D18444" w:rsidR="00D979D3" w:rsidRPr="00BB07F9" w:rsidRDefault="00D979D3" w:rsidP="000479D9">
      <w:pPr>
        <w:ind w:left="720" w:firstLine="0"/>
      </w:pPr>
    </w:p>
    <w:p w14:paraId="15E2EA87" w14:textId="35AA6251" w:rsidR="007D7479" w:rsidRPr="00BB07F9" w:rsidRDefault="007D7479" w:rsidP="007D7479">
      <w:pPr>
        <w:pStyle w:val="Heading3"/>
      </w:pPr>
      <w:bookmarkStart w:id="56" w:name="_Toc497728031"/>
      <w:r w:rsidRPr="00BB07F9">
        <w:t>Bejelentkezés</w:t>
      </w:r>
      <w:bookmarkEnd w:id="56"/>
    </w:p>
    <w:p w14:paraId="648A8488" w14:textId="3890F686" w:rsidR="00556519" w:rsidRPr="00BB07F9" w:rsidRDefault="00556519" w:rsidP="00556519">
      <w:r w:rsidRPr="00BB07F9">
        <w:t>A helyes URL beírása után a felhasználók erre az oldalra jutnak először. Ha már van regisztrációjuk korábbról, akkor a felhasználónevük és a jelszavuk megadásával tudnak belépni a rendszerbe.</w:t>
      </w:r>
      <w:r w:rsidR="00096A37" w:rsidRPr="00BB07F9">
        <w:t xml:space="preserve"> A kérést csak akkor küldi el a szerver felé a kliens</w:t>
      </w:r>
      <w:r w:rsidR="0065087A" w:rsidRPr="00BB07F9">
        <w:t>,</w:t>
      </w:r>
      <w:r w:rsidR="00096A37" w:rsidRPr="00BB07F9">
        <w:t xml:space="preserve"> ha </w:t>
      </w:r>
      <w:r w:rsidR="00096A37" w:rsidRPr="00BB07F9">
        <w:lastRenderedPageBreak/>
        <w:t>mindkét mező ki lett töltve</w:t>
      </w:r>
      <w:r w:rsidR="0065087A" w:rsidRPr="00BB07F9">
        <w:t>, hiányzó adat esetén az oldal figyelmezteti a felhasználót.</w:t>
      </w:r>
      <w:r w:rsidR="00096A37" w:rsidRPr="00BB07F9">
        <w:t xml:space="preserve"> A folyamat az Enter billentyű lenyomásával vagy a „Login” gombra kattintva indítható.</w:t>
      </w:r>
    </w:p>
    <w:p w14:paraId="2592DEF8" w14:textId="07F49382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drawing>
          <wp:inline distT="0" distB="0" distL="0" distR="0" wp14:anchorId="4CCB9EFE" wp14:editId="3A9F5C07">
            <wp:extent cx="3619500" cy="2819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0FE" w14:textId="2CF91572" w:rsidR="007D7479" w:rsidRPr="00BB07F9" w:rsidRDefault="007D7479">
      <w:pPr>
        <w:pStyle w:val="Heading3"/>
      </w:pPr>
      <w:bookmarkStart w:id="57" w:name="_Toc497728032"/>
      <w:r w:rsidRPr="00BB07F9">
        <w:t>Regisztráció</w:t>
      </w:r>
      <w:bookmarkEnd w:id="57"/>
    </w:p>
    <w:p w14:paraId="6AB8761A" w14:textId="47EB95F4" w:rsidR="00556519" w:rsidRPr="00BB07F9" w:rsidRDefault="00556519" w:rsidP="00556519">
      <w:r w:rsidRPr="00BB07F9">
        <w:t>Ha a felhasználónak még nincs regisztrációja akkor a bejelentkező oldalon a „Create an account” feliratra kattintva átnavigálhatnak a regisztrációs oldalra. Itt egy egyedi felhasználónevet és e-mail címet kell megadniuk, továbbá egy választott jelszót.</w:t>
      </w:r>
      <w:r w:rsidR="002961CD" w:rsidRPr="00BB07F9">
        <w:t xml:space="preserve"> Az oldal ellenőrzi,hogy minden mező ki lett-e töltve, ha igen akkor validálja </w:t>
      </w:r>
      <w:r w:rsidR="00AA5BFC" w:rsidRPr="00BB07F9">
        <w:t>a bemenetet és ha mindent rendben talál</w:t>
      </w:r>
      <w:r w:rsidR="002961CD" w:rsidRPr="00BB07F9">
        <w:t>,</w:t>
      </w:r>
      <w:r w:rsidR="00AA5BFC" w:rsidRPr="00BB07F9">
        <w:t xml:space="preserve"> akkor küldi csak el a szerver felé a kérést.</w:t>
      </w:r>
      <w:r w:rsidR="005D15F1" w:rsidRPr="00BB07F9">
        <w:t xml:space="preserve"> Hiány vagy helytelen adat esetén az oldal figyelmezteti a felhasználót.</w:t>
      </w:r>
      <w:r w:rsidR="00AA5BFC" w:rsidRPr="00BB07F9">
        <w:t xml:space="preserve"> </w:t>
      </w:r>
      <w:r w:rsidR="00EF2529" w:rsidRPr="00BB07F9">
        <w:t>A folyamat az Enter billentyű lenyomásával vagy a „Register” gombra kattintva is elindítható.</w:t>
      </w:r>
    </w:p>
    <w:p w14:paraId="46C6048C" w14:textId="492537DC" w:rsidR="007D7479" w:rsidRPr="00BB07F9" w:rsidRDefault="007D7479" w:rsidP="00113A25">
      <w:pPr>
        <w:jc w:val="center"/>
      </w:pPr>
      <w:r w:rsidRPr="00BB07F9">
        <w:rPr>
          <w:noProof/>
          <w:lang w:val="en-US"/>
        </w:rPr>
        <w:lastRenderedPageBreak/>
        <w:drawing>
          <wp:inline distT="0" distB="0" distL="0" distR="0" wp14:anchorId="33DCC74B" wp14:editId="37D64FF4">
            <wp:extent cx="3581400" cy="3267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EF0B" w14:textId="70046445" w:rsidR="00195459" w:rsidRDefault="009C4BBE">
      <w:pPr>
        <w:pStyle w:val="Heading3"/>
      </w:pPr>
      <w:bookmarkStart w:id="58" w:name="_Toc497728033"/>
      <w:r>
        <w:t>Files m</w:t>
      </w:r>
      <w:r w:rsidR="00195459">
        <w:t>enü</w:t>
      </w:r>
      <w:bookmarkEnd w:id="58"/>
    </w:p>
    <w:p w14:paraId="7C45033B" w14:textId="36B0F47F" w:rsidR="00113A25" w:rsidRPr="00113A25" w:rsidRDefault="005D303A" w:rsidP="00113A25">
      <w:r>
        <w:t>Belépés után a menüsor segítségével tud a</w:t>
      </w:r>
      <w:r w:rsidR="009C4BBE">
        <w:t xml:space="preserve"> felhasználó navigálni az alkal</w:t>
      </w:r>
      <w:r>
        <w:t>m</w:t>
      </w:r>
      <w:r w:rsidR="009C4BBE">
        <w:t>a</w:t>
      </w:r>
      <w:r>
        <w:t xml:space="preserve">záson belül. </w:t>
      </w:r>
      <w:r w:rsidR="009C4BBE">
        <w:t xml:space="preserve">Három lenyíló ablakot tartalmaz, az első a „Files” ahol a fájlokkal kapcsolatos dolgok érhetőek el.  </w:t>
      </w:r>
    </w:p>
    <w:p w14:paraId="5560D12A" w14:textId="220B4A08" w:rsidR="00355D7B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4B9CE1D0" wp14:editId="5C8FB510">
            <wp:extent cx="1647825" cy="14097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3DAE4" w14:textId="5167AD6C" w:rsidR="009C4BBE" w:rsidRDefault="009C4BBE" w:rsidP="009C4BBE">
      <w:r>
        <w:t>A „My Files” menüpontra kattintva a felhasználó</w:t>
      </w:r>
      <w:r w:rsidR="00A84FFF">
        <w:t xml:space="preserve"> a saját fájljait és mappáit tekintheti meg listába rendezve, ahol felül először a mappák aztán a fájlok láthatóak.</w:t>
      </w:r>
      <w:r w:rsidR="00841924">
        <w:t xml:space="preserve"> </w:t>
      </w:r>
      <w:r w:rsidR="00BF69EC">
        <w:t xml:space="preserve">A listában lévő fájlok és mappák részletei megtakinthetőek kattintás után. A hierarchiában lehetőség van lépkedni, a kívánt mappára duplán kattintva. </w:t>
      </w:r>
      <w:r w:rsidR="003D1446">
        <w:t xml:space="preserve">A lista felett egy mappa és egy fájl ikon látható. A mappára kattintva </w:t>
      </w:r>
      <w:r w:rsidR="000F6B59">
        <w:t>egy új mappa hozható</w:t>
      </w:r>
      <w:r w:rsidR="00261A44">
        <w:t xml:space="preserve"> létre</w:t>
      </w:r>
      <w:r w:rsidR="000F6B59">
        <w:t xml:space="preserve"> ott</w:t>
      </w:r>
      <w:r w:rsidR="00261A44">
        <w:t>,</w:t>
      </w:r>
      <w:r w:rsidR="000F6B59">
        <w:t xml:space="preserve"> ahol a felhasználó éppen áll a hierarchiában. A másik ikonra kattintva új fájl tölthető fel az aktuális mappába.</w:t>
      </w:r>
      <w:r w:rsidR="00261A44">
        <w:t xml:space="preserve"> </w:t>
      </w:r>
      <w:r w:rsidR="00BF69EC">
        <w:t>Fájlok kereséséhez a felső mezőbe kell beírni a keresendő szót. A kereső nem tesz különbséget kis és nagybetű között.</w:t>
      </w:r>
      <w:bookmarkStart w:id="59" w:name="_GoBack"/>
      <w:bookmarkEnd w:id="59"/>
    </w:p>
    <w:p w14:paraId="74EA17D5" w14:textId="1A753116" w:rsidR="00841924" w:rsidRDefault="00162512" w:rsidP="00162512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CE8D0E4" wp14:editId="64B052F6">
            <wp:extent cx="4780484" cy="1045028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0610" cy="108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F1827" w14:textId="77777777" w:rsidR="00261A44" w:rsidRDefault="00261A44" w:rsidP="00261A44"/>
    <w:p w14:paraId="56CDAE5A" w14:textId="77777777" w:rsidR="00841924" w:rsidRDefault="00841924" w:rsidP="009C4BBE"/>
    <w:p w14:paraId="10B907EA" w14:textId="5AAE598A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7A7019BA" wp14:editId="3997E976">
            <wp:extent cx="2181225" cy="11715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DF851" w14:textId="6110CC19" w:rsidR="00143674" w:rsidRDefault="00143674" w:rsidP="00AB61FB">
      <w:pPr>
        <w:jc w:val="center"/>
      </w:pPr>
      <w:r>
        <w:rPr>
          <w:noProof/>
          <w:lang w:val="en-US"/>
        </w:rPr>
        <w:drawing>
          <wp:inline distT="0" distB="0" distL="0" distR="0" wp14:anchorId="5C72D105" wp14:editId="3BC982E9">
            <wp:extent cx="1724025" cy="18859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2B6F" w14:textId="3B9205CF" w:rsidR="003C4CFE" w:rsidRDefault="003C4CFE" w:rsidP="00AB61FB">
      <w:pPr>
        <w:jc w:val="center"/>
      </w:pPr>
    </w:p>
    <w:p w14:paraId="6BF5AE63" w14:textId="0AB90825" w:rsidR="003C4CFE" w:rsidRDefault="003C4CFE" w:rsidP="00AB61FB">
      <w:pPr>
        <w:jc w:val="center"/>
      </w:pPr>
    </w:p>
    <w:p w14:paraId="06A79CF8" w14:textId="77777777" w:rsidR="003C4CFE" w:rsidRPr="00FE6EEB" w:rsidRDefault="003C4CFE" w:rsidP="00AB61FB">
      <w:pPr>
        <w:jc w:val="center"/>
      </w:pPr>
    </w:p>
    <w:p w14:paraId="58F5A913" w14:textId="6254A3A0" w:rsidR="00A72F58" w:rsidRPr="00BB07F9" w:rsidRDefault="00A72F58">
      <w:pPr>
        <w:pStyle w:val="Heading1"/>
      </w:pPr>
      <w:bookmarkStart w:id="60" w:name="_Toc497728034"/>
      <w:r w:rsidRPr="00BB07F9">
        <w:lastRenderedPageBreak/>
        <w:t>Mérések</w:t>
      </w:r>
      <w:bookmarkEnd w:id="60"/>
    </w:p>
    <w:p w14:paraId="7F3A2D49" w14:textId="365BC93A" w:rsidR="00A72F58" w:rsidRPr="00BB07F9" w:rsidRDefault="001E5C7A">
      <w:pPr>
        <w:pStyle w:val="Heading1"/>
      </w:pPr>
      <w:bookmarkStart w:id="61" w:name="_Toc497728035"/>
      <w:r w:rsidRPr="00BB07F9">
        <w:lastRenderedPageBreak/>
        <w:t>Összefoglalás</w:t>
      </w:r>
      <w:bookmarkEnd w:id="61"/>
    </w:p>
    <w:p w14:paraId="5FF26BAC" w14:textId="4B2CA770" w:rsidR="00E10887" w:rsidRPr="00BB07F9" w:rsidRDefault="00E10887" w:rsidP="00E10887">
      <w:pPr>
        <w:pStyle w:val="Heading2"/>
      </w:pPr>
      <w:bookmarkStart w:id="62" w:name="_Toc497728036"/>
      <w:r w:rsidRPr="00BB07F9">
        <w:t>Továbbfejlesztés</w:t>
      </w:r>
      <w:bookmarkEnd w:id="62"/>
    </w:p>
    <w:p w14:paraId="0AF1DFB0" w14:textId="77777777" w:rsidR="00E10887" w:rsidRPr="00BB07F9" w:rsidRDefault="00E10887" w:rsidP="00E10887">
      <w:r w:rsidRPr="00BB07F9">
        <w:t>Ebben a fejezetben azok a még meg nem valósított funkciók kerülnek bemutatásra, amelyek az elkészült alkalmazást még élvezhetőbbé és kényelmesebbé tehetik.</w:t>
      </w:r>
    </w:p>
    <w:p w14:paraId="0B20473C" w14:textId="1C862EC1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Cache menedzsment:</w:t>
      </w:r>
    </w:p>
    <w:p w14:paraId="32E71D41" w14:textId="6F0E4E35" w:rsidR="00E10887" w:rsidRPr="00BB07F9" w:rsidRDefault="00E10887" w:rsidP="0042171B">
      <w:pPr>
        <w:pStyle w:val="ListParagraph"/>
        <w:numPr>
          <w:ilvl w:val="0"/>
          <w:numId w:val="34"/>
        </w:numPr>
      </w:pPr>
      <w:r w:rsidRPr="00BB07F9">
        <w:t>Mappa megosztás:</w:t>
      </w:r>
      <w:r w:rsidR="0081322D" w:rsidRPr="00BB07F9">
        <w:t xml:space="preserve"> A rendszerben jelenleg csak fájlokat lehet megosztani, azonban a felhasználói élményt nagyban javítaná, ha hasonló felté</w:t>
      </w:r>
      <w:r w:rsidR="00DF5C78">
        <w:t>telekkel mappákat is meg lehetn</w:t>
      </w:r>
      <w:r w:rsidR="008A397C">
        <w:t>e</w:t>
      </w:r>
      <w:r w:rsidR="0081322D" w:rsidRPr="00BB07F9">
        <w:t>.</w:t>
      </w:r>
    </w:p>
    <w:p w14:paraId="77197477" w14:textId="77777777" w:rsidR="00E10887" w:rsidRPr="00BB07F9" w:rsidRDefault="00E10887" w:rsidP="0042171B">
      <w:pPr>
        <w:pStyle w:val="ListParagraph"/>
        <w:numPr>
          <w:ilvl w:val="0"/>
          <w:numId w:val="34"/>
        </w:numPr>
      </w:pPr>
    </w:p>
    <w:bookmarkStart w:id="63" w:name="_Toc497728037" w:displacedByCustomXml="next"/>
    <w:sdt>
      <w:sdtPr>
        <w:rPr>
          <w:rFonts w:cs="Times New Roman"/>
          <w:b w:val="0"/>
          <w:bCs w:val="0"/>
          <w:kern w:val="0"/>
          <w:sz w:val="24"/>
          <w:szCs w:val="24"/>
        </w:rPr>
        <w:id w:val="1622036989"/>
        <w:docPartObj>
          <w:docPartGallery w:val="Bibliographies"/>
          <w:docPartUnique/>
        </w:docPartObj>
      </w:sdtPr>
      <w:sdtEndPr/>
      <w:sdtContent>
        <w:p w14:paraId="66E4F42D" w14:textId="633F8E41" w:rsidR="009B2EED" w:rsidRPr="00BB07F9" w:rsidRDefault="009B2EED">
          <w:pPr>
            <w:pStyle w:val="Heading1"/>
          </w:pPr>
          <w:r w:rsidRPr="00BB07F9">
            <w:t>Irodalomjegyzék</w:t>
          </w:r>
          <w:bookmarkEnd w:id="63"/>
        </w:p>
        <w:sdt>
          <w:sdtPr>
            <w:id w:val="111145805"/>
            <w:bibliography/>
          </w:sdtPr>
          <w:sdtEndPr/>
          <w:sdtContent>
            <w:p w14:paraId="4CDCC343" w14:textId="77777777" w:rsidR="00F53BC2" w:rsidRDefault="009B2EED" w:rsidP="00E6548F">
              <w:pPr>
                <w:ind w:firstLine="0"/>
                <w:rPr>
                  <w:noProof/>
                  <w:sz w:val="20"/>
                  <w:szCs w:val="20"/>
                  <w:lang w:eastAsia="hu-HU"/>
                </w:rPr>
              </w:pPr>
              <w:r w:rsidRPr="00BB07F9">
                <w:fldChar w:fldCharType="begin"/>
              </w:r>
              <w:r w:rsidRPr="00BB07F9">
                <w:instrText>BIBLIOGRAPHY</w:instrText>
              </w:r>
              <w:r w:rsidRPr="00BB07F9"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8149"/>
              </w:tblGrid>
              <w:tr w:rsidR="00F53BC2" w14:paraId="17B86324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03C3CD2" w14:textId="5183EB0A" w:rsidR="00F53BC2" w:rsidRDefault="00F53BC2">
                    <w:pPr>
                      <w:pStyle w:val="Bibliography"/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1F60F5E" w14:textId="77777777" w:rsidR="00F53BC2" w:rsidRDefault="00F53BC2">
                    <w:pPr>
                      <w:pStyle w:val="Bibliography"/>
                    </w:pPr>
                    <w:r>
                      <w:t>„Raspbian OS,” [Online]. Available: http://www.raspbian.org/. [Hozzáférés dátuma: 6 November 2017].</w:t>
                    </w:r>
                  </w:p>
                </w:tc>
              </w:tr>
              <w:tr w:rsidR="00F53BC2" w14:paraId="533C72F2" w14:textId="77777777">
                <w:trPr>
                  <w:divId w:val="199853055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C01553" w14:textId="77777777" w:rsidR="00F53BC2" w:rsidRDefault="00F53BC2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FEE24D" w14:textId="77777777" w:rsidR="00F53BC2" w:rsidRDefault="00F53BC2">
                    <w:pPr>
                      <w:pStyle w:val="Bibliography"/>
                    </w:pPr>
                    <w:r>
                      <w:t>„Dropbox Python API,” [Online]. Available: http://dropbox-sdk-python.readthedocs.io/en/latest/. [Hozzáférés dátuma: 6 november 2017].</w:t>
                    </w:r>
                  </w:p>
                </w:tc>
              </w:tr>
            </w:tbl>
            <w:p w14:paraId="511298FC" w14:textId="77777777" w:rsidR="00F53BC2" w:rsidRDefault="00F53BC2">
              <w:pPr>
                <w:divId w:val="1998530557"/>
                <w:rPr>
                  <w:noProof/>
                </w:rPr>
              </w:pPr>
            </w:p>
            <w:p w14:paraId="787848B2" w14:textId="0DBB79C4" w:rsidR="009B2EED" w:rsidRPr="00BB07F9" w:rsidRDefault="009B2EED" w:rsidP="00E6548F">
              <w:pPr>
                <w:ind w:firstLine="0"/>
              </w:pPr>
              <w:r w:rsidRPr="00BB07F9"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FDF7C1D" w14:textId="77777777" w:rsidR="009B2EED" w:rsidRPr="00BB07F9" w:rsidRDefault="009B2EED" w:rsidP="009B2EED"/>
    <w:sectPr w:rsidR="009B2EED" w:rsidRPr="00BB07F9" w:rsidSect="00D23BFC">
      <w:headerReference w:type="even" r:id="rId19"/>
      <w:footerReference w:type="default" r:id="rId20"/>
      <w:type w:val="continuous"/>
      <w:pgSz w:w="11907" w:h="16840" w:code="9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47A4F7" w14:textId="77777777" w:rsidR="00920349" w:rsidRDefault="00920349">
      <w:r>
        <w:separator/>
      </w:r>
    </w:p>
  </w:endnote>
  <w:endnote w:type="continuationSeparator" w:id="0">
    <w:p w14:paraId="6393A292" w14:textId="77777777" w:rsidR="00920349" w:rsidRDefault="00920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76ACE6" w14:textId="77777777" w:rsidR="0007087B" w:rsidRDefault="0007087B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7C728" w14:textId="76161769" w:rsidR="0007087B" w:rsidRDefault="0007087B" w:rsidP="00C00B3C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F69EC">
      <w:rPr>
        <w:rStyle w:val="PageNumber"/>
        <w:noProof/>
      </w:rPr>
      <w:t>32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B9D67D" w14:textId="77777777" w:rsidR="00920349" w:rsidRDefault="00920349">
      <w:r>
        <w:separator/>
      </w:r>
    </w:p>
  </w:footnote>
  <w:footnote w:type="continuationSeparator" w:id="0">
    <w:p w14:paraId="2F2B8DAE" w14:textId="77777777" w:rsidR="00920349" w:rsidRDefault="00920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F6DC4B" w14:textId="77777777" w:rsidR="0007087B" w:rsidRDefault="0007087B"/>
  <w:p w14:paraId="2C6DFBBE" w14:textId="77777777" w:rsidR="0007087B" w:rsidRDefault="0007087B"/>
  <w:p w14:paraId="125F8157" w14:textId="77777777" w:rsidR="0007087B" w:rsidRDefault="0007087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275D4"/>
    <w:multiLevelType w:val="hybridMultilevel"/>
    <w:tmpl w:val="CF081194"/>
    <w:lvl w:ilvl="0" w:tplc="ABFC8BAA">
      <w:start w:val="1"/>
      <w:numFmt w:val="decimal"/>
      <w:pStyle w:val="Irodalomjegyzksor"/>
      <w:lvlText w:val="[%1]"/>
      <w:lvlJc w:val="left"/>
      <w:pPr>
        <w:tabs>
          <w:tab w:val="num" w:pos="1134"/>
        </w:tabs>
        <w:ind w:left="1134" w:hanging="1134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C2F2232"/>
    <w:multiLevelType w:val="hybridMultilevel"/>
    <w:tmpl w:val="11E02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EB4321"/>
    <w:multiLevelType w:val="hybridMultilevel"/>
    <w:tmpl w:val="27287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63506"/>
    <w:multiLevelType w:val="hybridMultilevel"/>
    <w:tmpl w:val="42BE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73964"/>
    <w:multiLevelType w:val="hybridMultilevel"/>
    <w:tmpl w:val="0346F0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59494D"/>
    <w:multiLevelType w:val="multilevel"/>
    <w:tmpl w:val="907A15EC"/>
    <w:styleLink w:val="tmutat-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C337C07"/>
    <w:multiLevelType w:val="hybridMultilevel"/>
    <w:tmpl w:val="C046D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CB424D"/>
    <w:multiLevelType w:val="hybridMultilevel"/>
    <w:tmpl w:val="6BC04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B5A04"/>
    <w:multiLevelType w:val="hybridMultilevel"/>
    <w:tmpl w:val="262A6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0391E"/>
    <w:multiLevelType w:val="hybridMultilevel"/>
    <w:tmpl w:val="B0EA9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2290F"/>
    <w:multiLevelType w:val="hybridMultilevel"/>
    <w:tmpl w:val="C73261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0465C8"/>
    <w:multiLevelType w:val="hybridMultilevel"/>
    <w:tmpl w:val="F4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FE6191"/>
    <w:multiLevelType w:val="hybridMultilevel"/>
    <w:tmpl w:val="676AD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B96387"/>
    <w:multiLevelType w:val="hybridMultilevel"/>
    <w:tmpl w:val="EE70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CF7375"/>
    <w:multiLevelType w:val="hybridMultilevel"/>
    <w:tmpl w:val="5A0AA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53475A"/>
    <w:multiLevelType w:val="multilevel"/>
    <w:tmpl w:val="418E4214"/>
    <w:styleLink w:val="tmutatszmozottlist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935351"/>
    <w:multiLevelType w:val="hybridMultilevel"/>
    <w:tmpl w:val="F38AA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AB7E05"/>
    <w:multiLevelType w:val="multilevel"/>
    <w:tmpl w:val="FFB42E42"/>
    <w:styleLink w:val="Irodalomjegyzkttel"/>
    <w:lvl w:ilvl="0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04F5A"/>
    <w:multiLevelType w:val="multilevel"/>
    <w:tmpl w:val="907A15EC"/>
    <w:styleLink w:val="tmutatlist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2A58"/>
    <w:multiLevelType w:val="multilevel"/>
    <w:tmpl w:val="907A15EC"/>
    <w:styleLink w:val="tmutatfelsorols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4D0BCE"/>
    <w:multiLevelType w:val="hybridMultilevel"/>
    <w:tmpl w:val="04F487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38D37EF"/>
    <w:multiLevelType w:val="hybridMultilevel"/>
    <w:tmpl w:val="3BEE6F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AD1628"/>
    <w:multiLevelType w:val="multilevel"/>
    <w:tmpl w:val="907A15EC"/>
    <w:styleLink w:val="StyleOutlinenumberedSymbolsymbol11ptBoldLeft0cm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6A3EF1"/>
    <w:multiLevelType w:val="hybridMultilevel"/>
    <w:tmpl w:val="A6661A7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4" w15:restartNumberingAfterBreak="0">
    <w:nsid w:val="4A4A4B7E"/>
    <w:multiLevelType w:val="hybridMultilevel"/>
    <w:tmpl w:val="4198F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FC13B4"/>
    <w:multiLevelType w:val="hybridMultilevel"/>
    <w:tmpl w:val="250ED7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2320617"/>
    <w:multiLevelType w:val="hybridMultilevel"/>
    <w:tmpl w:val="F8A2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535320"/>
    <w:multiLevelType w:val="multilevel"/>
    <w:tmpl w:val="907A15EC"/>
    <w:styleLink w:val="StyleOutlinenumberedSymbolsymbol11ptBoldLeft0cm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 w:val="0"/>
        <w:bCs/>
        <w:sz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3B16321"/>
    <w:multiLevelType w:val="hybridMultilevel"/>
    <w:tmpl w:val="4F6C6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F42983"/>
    <w:multiLevelType w:val="hybridMultilevel"/>
    <w:tmpl w:val="5E901E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7AF6FB6"/>
    <w:multiLevelType w:val="hybridMultilevel"/>
    <w:tmpl w:val="B2260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055162"/>
    <w:multiLevelType w:val="hybridMultilevel"/>
    <w:tmpl w:val="C6985D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E8C2FF6"/>
    <w:multiLevelType w:val="hybridMultilevel"/>
    <w:tmpl w:val="34D650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38B6AFC"/>
    <w:multiLevelType w:val="hybridMultilevel"/>
    <w:tmpl w:val="5D26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9C3B84"/>
    <w:multiLevelType w:val="multilevel"/>
    <w:tmpl w:val="C3565810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4"/>
  </w:num>
  <w:num w:numId="3">
    <w:abstractNumId w:val="5"/>
  </w:num>
  <w:num w:numId="4">
    <w:abstractNumId w:val="19"/>
  </w:num>
  <w:num w:numId="5">
    <w:abstractNumId w:val="22"/>
  </w:num>
  <w:num w:numId="6">
    <w:abstractNumId w:val="27"/>
  </w:num>
  <w:num w:numId="7">
    <w:abstractNumId w:val="15"/>
  </w:num>
  <w:num w:numId="8">
    <w:abstractNumId w:val="17"/>
  </w:num>
  <w:num w:numId="9">
    <w:abstractNumId w:val="18"/>
  </w:num>
  <w:num w:numId="10">
    <w:abstractNumId w:val="7"/>
  </w:num>
  <w:num w:numId="11">
    <w:abstractNumId w:val="8"/>
  </w:num>
  <w:num w:numId="12">
    <w:abstractNumId w:val="21"/>
  </w:num>
  <w:num w:numId="13">
    <w:abstractNumId w:val="20"/>
  </w:num>
  <w:num w:numId="14">
    <w:abstractNumId w:val="10"/>
  </w:num>
  <w:num w:numId="15">
    <w:abstractNumId w:val="4"/>
  </w:num>
  <w:num w:numId="16">
    <w:abstractNumId w:val="32"/>
  </w:num>
  <w:num w:numId="17">
    <w:abstractNumId w:val="1"/>
  </w:num>
  <w:num w:numId="18">
    <w:abstractNumId w:val="25"/>
  </w:num>
  <w:num w:numId="19">
    <w:abstractNumId w:val="28"/>
  </w:num>
  <w:num w:numId="20">
    <w:abstractNumId w:val="29"/>
  </w:num>
  <w:num w:numId="21">
    <w:abstractNumId w:val="6"/>
  </w:num>
  <w:num w:numId="22">
    <w:abstractNumId w:val="2"/>
  </w:num>
  <w:num w:numId="23">
    <w:abstractNumId w:val="26"/>
  </w:num>
  <w:num w:numId="24">
    <w:abstractNumId w:val="16"/>
  </w:num>
  <w:num w:numId="25">
    <w:abstractNumId w:val="24"/>
  </w:num>
  <w:num w:numId="26">
    <w:abstractNumId w:val="9"/>
  </w:num>
  <w:num w:numId="27">
    <w:abstractNumId w:val="3"/>
  </w:num>
  <w:num w:numId="28">
    <w:abstractNumId w:val="33"/>
  </w:num>
  <w:num w:numId="29">
    <w:abstractNumId w:val="12"/>
  </w:num>
  <w:num w:numId="30">
    <w:abstractNumId w:val="11"/>
  </w:num>
  <w:num w:numId="31">
    <w:abstractNumId w:val="13"/>
  </w:num>
  <w:num w:numId="32">
    <w:abstractNumId w:val="30"/>
  </w:num>
  <w:num w:numId="33">
    <w:abstractNumId w:val="14"/>
  </w:num>
  <w:num w:numId="34">
    <w:abstractNumId w:val="31"/>
  </w:num>
  <w:num w:numId="35">
    <w:abstractNumId w:val="23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embedSystemFonts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CAA"/>
    <w:rsid w:val="000062F4"/>
    <w:rsid w:val="0001192F"/>
    <w:rsid w:val="00023263"/>
    <w:rsid w:val="0003623B"/>
    <w:rsid w:val="0003799B"/>
    <w:rsid w:val="00040D50"/>
    <w:rsid w:val="000479D9"/>
    <w:rsid w:val="0006613A"/>
    <w:rsid w:val="0007087B"/>
    <w:rsid w:val="00071795"/>
    <w:rsid w:val="000723CD"/>
    <w:rsid w:val="00076951"/>
    <w:rsid w:val="00091DF5"/>
    <w:rsid w:val="00096555"/>
    <w:rsid w:val="00096A37"/>
    <w:rsid w:val="000A08EC"/>
    <w:rsid w:val="000A27D8"/>
    <w:rsid w:val="000A3B32"/>
    <w:rsid w:val="000A7483"/>
    <w:rsid w:val="000B2C03"/>
    <w:rsid w:val="000B3871"/>
    <w:rsid w:val="000B53E0"/>
    <w:rsid w:val="000B59B9"/>
    <w:rsid w:val="000C1BCC"/>
    <w:rsid w:val="000C5D4F"/>
    <w:rsid w:val="000C634E"/>
    <w:rsid w:val="000C66AA"/>
    <w:rsid w:val="000E3579"/>
    <w:rsid w:val="000E59B3"/>
    <w:rsid w:val="000E6452"/>
    <w:rsid w:val="000F3EA7"/>
    <w:rsid w:val="000F4BAD"/>
    <w:rsid w:val="000F6B59"/>
    <w:rsid w:val="001056A8"/>
    <w:rsid w:val="0010579A"/>
    <w:rsid w:val="00107D0B"/>
    <w:rsid w:val="00113A25"/>
    <w:rsid w:val="00113E55"/>
    <w:rsid w:val="00117270"/>
    <w:rsid w:val="00123863"/>
    <w:rsid w:val="00125E40"/>
    <w:rsid w:val="00130E6D"/>
    <w:rsid w:val="00136FDE"/>
    <w:rsid w:val="0014030E"/>
    <w:rsid w:val="00142850"/>
    <w:rsid w:val="00143674"/>
    <w:rsid w:val="00151CB3"/>
    <w:rsid w:val="001522F2"/>
    <w:rsid w:val="00153800"/>
    <w:rsid w:val="00162512"/>
    <w:rsid w:val="001630ED"/>
    <w:rsid w:val="00165A78"/>
    <w:rsid w:val="00171054"/>
    <w:rsid w:val="00184EF9"/>
    <w:rsid w:val="00195459"/>
    <w:rsid w:val="001A0C21"/>
    <w:rsid w:val="001A4C3A"/>
    <w:rsid w:val="001A57BC"/>
    <w:rsid w:val="001B3A7A"/>
    <w:rsid w:val="001B427E"/>
    <w:rsid w:val="001B7BA2"/>
    <w:rsid w:val="001C1ACA"/>
    <w:rsid w:val="001C2B94"/>
    <w:rsid w:val="001D15E6"/>
    <w:rsid w:val="001D4FF2"/>
    <w:rsid w:val="001D66A0"/>
    <w:rsid w:val="001E0370"/>
    <w:rsid w:val="001E2A48"/>
    <w:rsid w:val="001E5A13"/>
    <w:rsid w:val="001E5C7A"/>
    <w:rsid w:val="001F55E5"/>
    <w:rsid w:val="00203E00"/>
    <w:rsid w:val="00205806"/>
    <w:rsid w:val="002102C3"/>
    <w:rsid w:val="00212764"/>
    <w:rsid w:val="00220BE1"/>
    <w:rsid w:val="002231D7"/>
    <w:rsid w:val="002239B0"/>
    <w:rsid w:val="00225F65"/>
    <w:rsid w:val="00227347"/>
    <w:rsid w:val="00244BA7"/>
    <w:rsid w:val="002467F6"/>
    <w:rsid w:val="002476D1"/>
    <w:rsid w:val="00251D2C"/>
    <w:rsid w:val="002520D5"/>
    <w:rsid w:val="00256CB8"/>
    <w:rsid w:val="00261A44"/>
    <w:rsid w:val="002632C3"/>
    <w:rsid w:val="00263997"/>
    <w:rsid w:val="0026447D"/>
    <w:rsid w:val="0026654B"/>
    <w:rsid w:val="00267677"/>
    <w:rsid w:val="002677D2"/>
    <w:rsid w:val="00270025"/>
    <w:rsid w:val="002705B3"/>
    <w:rsid w:val="00274A07"/>
    <w:rsid w:val="00282251"/>
    <w:rsid w:val="002841F9"/>
    <w:rsid w:val="00285EB9"/>
    <w:rsid w:val="002878E7"/>
    <w:rsid w:val="00295D3C"/>
    <w:rsid w:val="002961CD"/>
    <w:rsid w:val="002A5C27"/>
    <w:rsid w:val="002A7A1D"/>
    <w:rsid w:val="002B65DB"/>
    <w:rsid w:val="002C6681"/>
    <w:rsid w:val="002D0621"/>
    <w:rsid w:val="002D2C06"/>
    <w:rsid w:val="002D6079"/>
    <w:rsid w:val="002D6BCD"/>
    <w:rsid w:val="002D7DA9"/>
    <w:rsid w:val="002E1D2A"/>
    <w:rsid w:val="002E734E"/>
    <w:rsid w:val="00302BB3"/>
    <w:rsid w:val="003037C3"/>
    <w:rsid w:val="00305E08"/>
    <w:rsid w:val="003112AA"/>
    <w:rsid w:val="00312EF4"/>
    <w:rsid w:val="00313013"/>
    <w:rsid w:val="00314F40"/>
    <w:rsid w:val="003309A6"/>
    <w:rsid w:val="003361C0"/>
    <w:rsid w:val="00342723"/>
    <w:rsid w:val="00343A8C"/>
    <w:rsid w:val="00350AEC"/>
    <w:rsid w:val="003536D7"/>
    <w:rsid w:val="003556AA"/>
    <w:rsid w:val="00355D7B"/>
    <w:rsid w:val="00355DEA"/>
    <w:rsid w:val="003612D9"/>
    <w:rsid w:val="003616E4"/>
    <w:rsid w:val="00362FA3"/>
    <w:rsid w:val="00370C0A"/>
    <w:rsid w:val="0037381F"/>
    <w:rsid w:val="003753A0"/>
    <w:rsid w:val="0038239F"/>
    <w:rsid w:val="0038616B"/>
    <w:rsid w:val="003900BD"/>
    <w:rsid w:val="003A4CDB"/>
    <w:rsid w:val="003B3B58"/>
    <w:rsid w:val="003B77D0"/>
    <w:rsid w:val="003B7EE7"/>
    <w:rsid w:val="003C000D"/>
    <w:rsid w:val="003C08F5"/>
    <w:rsid w:val="003C32F9"/>
    <w:rsid w:val="003C4CFE"/>
    <w:rsid w:val="003D1446"/>
    <w:rsid w:val="003D1FA8"/>
    <w:rsid w:val="003E2ECB"/>
    <w:rsid w:val="003E70B1"/>
    <w:rsid w:val="003F0508"/>
    <w:rsid w:val="003F5425"/>
    <w:rsid w:val="00404E4F"/>
    <w:rsid w:val="00410924"/>
    <w:rsid w:val="00411E52"/>
    <w:rsid w:val="0041279D"/>
    <w:rsid w:val="00413460"/>
    <w:rsid w:val="00416EF3"/>
    <w:rsid w:val="0042171B"/>
    <w:rsid w:val="00433026"/>
    <w:rsid w:val="00436CD6"/>
    <w:rsid w:val="00437A9A"/>
    <w:rsid w:val="0044407B"/>
    <w:rsid w:val="00463BC0"/>
    <w:rsid w:val="00464113"/>
    <w:rsid w:val="004734F3"/>
    <w:rsid w:val="00474FD1"/>
    <w:rsid w:val="00476FB2"/>
    <w:rsid w:val="0048395A"/>
    <w:rsid w:val="004851C7"/>
    <w:rsid w:val="004869DE"/>
    <w:rsid w:val="00491D1C"/>
    <w:rsid w:val="00493948"/>
    <w:rsid w:val="00493E5A"/>
    <w:rsid w:val="004A3B8E"/>
    <w:rsid w:val="004B4114"/>
    <w:rsid w:val="004E44E4"/>
    <w:rsid w:val="004F4B50"/>
    <w:rsid w:val="00502632"/>
    <w:rsid w:val="00502A30"/>
    <w:rsid w:val="00503E20"/>
    <w:rsid w:val="005074CC"/>
    <w:rsid w:val="005078F6"/>
    <w:rsid w:val="005121E5"/>
    <w:rsid w:val="00516AFF"/>
    <w:rsid w:val="00526A1B"/>
    <w:rsid w:val="00526CE0"/>
    <w:rsid w:val="00526CF5"/>
    <w:rsid w:val="00527CE0"/>
    <w:rsid w:val="00532BF6"/>
    <w:rsid w:val="005334AD"/>
    <w:rsid w:val="00533CF8"/>
    <w:rsid w:val="00535474"/>
    <w:rsid w:val="005524FC"/>
    <w:rsid w:val="00554668"/>
    <w:rsid w:val="00555DCE"/>
    <w:rsid w:val="00556519"/>
    <w:rsid w:val="00564EDE"/>
    <w:rsid w:val="00570D18"/>
    <w:rsid w:val="00576495"/>
    <w:rsid w:val="005A0320"/>
    <w:rsid w:val="005A0A07"/>
    <w:rsid w:val="005A45E5"/>
    <w:rsid w:val="005A69F6"/>
    <w:rsid w:val="005B47B8"/>
    <w:rsid w:val="005C2931"/>
    <w:rsid w:val="005C40FC"/>
    <w:rsid w:val="005C6E6F"/>
    <w:rsid w:val="005D15F1"/>
    <w:rsid w:val="005D303A"/>
    <w:rsid w:val="005D3443"/>
    <w:rsid w:val="005E01E0"/>
    <w:rsid w:val="005E1A9D"/>
    <w:rsid w:val="005E5101"/>
    <w:rsid w:val="005F2448"/>
    <w:rsid w:val="006034C7"/>
    <w:rsid w:val="00615D09"/>
    <w:rsid w:val="006164A0"/>
    <w:rsid w:val="0062185B"/>
    <w:rsid w:val="00626683"/>
    <w:rsid w:val="00630A92"/>
    <w:rsid w:val="0063585C"/>
    <w:rsid w:val="00636903"/>
    <w:rsid w:val="0064075A"/>
    <w:rsid w:val="00641018"/>
    <w:rsid w:val="00641D82"/>
    <w:rsid w:val="006459E6"/>
    <w:rsid w:val="0065087A"/>
    <w:rsid w:val="00650C7C"/>
    <w:rsid w:val="00650D7C"/>
    <w:rsid w:val="006514F3"/>
    <w:rsid w:val="00653043"/>
    <w:rsid w:val="0066202E"/>
    <w:rsid w:val="006673CE"/>
    <w:rsid w:val="00670306"/>
    <w:rsid w:val="00670652"/>
    <w:rsid w:val="00670BE5"/>
    <w:rsid w:val="0067207B"/>
    <w:rsid w:val="00675281"/>
    <w:rsid w:val="006762F8"/>
    <w:rsid w:val="00681E99"/>
    <w:rsid w:val="00682E7E"/>
    <w:rsid w:val="00686CBB"/>
    <w:rsid w:val="00692605"/>
    <w:rsid w:val="006A1B7F"/>
    <w:rsid w:val="006B0CA1"/>
    <w:rsid w:val="006D2582"/>
    <w:rsid w:val="006D338C"/>
    <w:rsid w:val="006D4C78"/>
    <w:rsid w:val="006E2C61"/>
    <w:rsid w:val="006E3115"/>
    <w:rsid w:val="006E4E19"/>
    <w:rsid w:val="006E6321"/>
    <w:rsid w:val="006F512E"/>
    <w:rsid w:val="00700E3A"/>
    <w:rsid w:val="00702486"/>
    <w:rsid w:val="00711B4B"/>
    <w:rsid w:val="007161E5"/>
    <w:rsid w:val="00717539"/>
    <w:rsid w:val="0072120D"/>
    <w:rsid w:val="00730B3C"/>
    <w:rsid w:val="007407FF"/>
    <w:rsid w:val="0074329A"/>
    <w:rsid w:val="0075320E"/>
    <w:rsid w:val="00756D62"/>
    <w:rsid w:val="0076209E"/>
    <w:rsid w:val="007779DF"/>
    <w:rsid w:val="00782B16"/>
    <w:rsid w:val="00783132"/>
    <w:rsid w:val="00793462"/>
    <w:rsid w:val="00794026"/>
    <w:rsid w:val="007969C1"/>
    <w:rsid w:val="007B0481"/>
    <w:rsid w:val="007B3A07"/>
    <w:rsid w:val="007B49EE"/>
    <w:rsid w:val="007B5CF7"/>
    <w:rsid w:val="007C1238"/>
    <w:rsid w:val="007C1B5E"/>
    <w:rsid w:val="007C66A7"/>
    <w:rsid w:val="007D7479"/>
    <w:rsid w:val="007E566D"/>
    <w:rsid w:val="007E6105"/>
    <w:rsid w:val="007F75C5"/>
    <w:rsid w:val="008024A3"/>
    <w:rsid w:val="00806852"/>
    <w:rsid w:val="00812D32"/>
    <w:rsid w:val="0081322D"/>
    <w:rsid w:val="008158F2"/>
    <w:rsid w:val="00816BCB"/>
    <w:rsid w:val="00817255"/>
    <w:rsid w:val="00823BD6"/>
    <w:rsid w:val="00824C22"/>
    <w:rsid w:val="00830233"/>
    <w:rsid w:val="00841924"/>
    <w:rsid w:val="00843159"/>
    <w:rsid w:val="00845C5C"/>
    <w:rsid w:val="0085033F"/>
    <w:rsid w:val="00850986"/>
    <w:rsid w:val="00854BDC"/>
    <w:rsid w:val="008605BB"/>
    <w:rsid w:val="00864BC5"/>
    <w:rsid w:val="00866218"/>
    <w:rsid w:val="00877820"/>
    <w:rsid w:val="00881E71"/>
    <w:rsid w:val="0088376B"/>
    <w:rsid w:val="008A3762"/>
    <w:rsid w:val="008A397C"/>
    <w:rsid w:val="008B4FF1"/>
    <w:rsid w:val="008C432F"/>
    <w:rsid w:val="008C5682"/>
    <w:rsid w:val="008D04B4"/>
    <w:rsid w:val="008D3512"/>
    <w:rsid w:val="008D46D3"/>
    <w:rsid w:val="008E19B1"/>
    <w:rsid w:val="008E4392"/>
    <w:rsid w:val="008E702C"/>
    <w:rsid w:val="008E7228"/>
    <w:rsid w:val="00903A5E"/>
    <w:rsid w:val="0090541F"/>
    <w:rsid w:val="00916008"/>
    <w:rsid w:val="009165BD"/>
    <w:rsid w:val="009201CA"/>
    <w:rsid w:val="00920349"/>
    <w:rsid w:val="0092403F"/>
    <w:rsid w:val="00927F40"/>
    <w:rsid w:val="0093338D"/>
    <w:rsid w:val="00940CB1"/>
    <w:rsid w:val="00941200"/>
    <w:rsid w:val="00944A28"/>
    <w:rsid w:val="00950F2C"/>
    <w:rsid w:val="009540AC"/>
    <w:rsid w:val="009622BD"/>
    <w:rsid w:val="0096652E"/>
    <w:rsid w:val="009670E6"/>
    <w:rsid w:val="00973B64"/>
    <w:rsid w:val="0098084B"/>
    <w:rsid w:val="0098532E"/>
    <w:rsid w:val="009B1AB8"/>
    <w:rsid w:val="009B2EED"/>
    <w:rsid w:val="009B740D"/>
    <w:rsid w:val="009C1C93"/>
    <w:rsid w:val="009C4BBE"/>
    <w:rsid w:val="009C7C7B"/>
    <w:rsid w:val="009D2FD8"/>
    <w:rsid w:val="009D3DB8"/>
    <w:rsid w:val="009E3F18"/>
    <w:rsid w:val="009F245C"/>
    <w:rsid w:val="00A01D44"/>
    <w:rsid w:val="00A07E34"/>
    <w:rsid w:val="00A27809"/>
    <w:rsid w:val="00A3027B"/>
    <w:rsid w:val="00A34DC4"/>
    <w:rsid w:val="00A3536B"/>
    <w:rsid w:val="00A36093"/>
    <w:rsid w:val="00A36A8C"/>
    <w:rsid w:val="00A37E01"/>
    <w:rsid w:val="00A40EB4"/>
    <w:rsid w:val="00A4733D"/>
    <w:rsid w:val="00A54893"/>
    <w:rsid w:val="00A72F58"/>
    <w:rsid w:val="00A801C2"/>
    <w:rsid w:val="00A80C52"/>
    <w:rsid w:val="00A84FFF"/>
    <w:rsid w:val="00A85EC4"/>
    <w:rsid w:val="00A9314A"/>
    <w:rsid w:val="00A931F9"/>
    <w:rsid w:val="00A95335"/>
    <w:rsid w:val="00A9757F"/>
    <w:rsid w:val="00AA5881"/>
    <w:rsid w:val="00AA5BFC"/>
    <w:rsid w:val="00AB2315"/>
    <w:rsid w:val="00AB511F"/>
    <w:rsid w:val="00AB61FB"/>
    <w:rsid w:val="00AC219C"/>
    <w:rsid w:val="00AE05C4"/>
    <w:rsid w:val="00AF2A7D"/>
    <w:rsid w:val="00AF4BA1"/>
    <w:rsid w:val="00AF588C"/>
    <w:rsid w:val="00AF6EEA"/>
    <w:rsid w:val="00B00069"/>
    <w:rsid w:val="00B00D53"/>
    <w:rsid w:val="00B02522"/>
    <w:rsid w:val="00B04880"/>
    <w:rsid w:val="00B04BA5"/>
    <w:rsid w:val="00B07350"/>
    <w:rsid w:val="00B13415"/>
    <w:rsid w:val="00B13FD0"/>
    <w:rsid w:val="00B20762"/>
    <w:rsid w:val="00B4104A"/>
    <w:rsid w:val="00B466A0"/>
    <w:rsid w:val="00B50CAA"/>
    <w:rsid w:val="00B52441"/>
    <w:rsid w:val="00B70E9F"/>
    <w:rsid w:val="00B73BB9"/>
    <w:rsid w:val="00B83ACE"/>
    <w:rsid w:val="00B96653"/>
    <w:rsid w:val="00B96880"/>
    <w:rsid w:val="00BA3744"/>
    <w:rsid w:val="00BB04D1"/>
    <w:rsid w:val="00BB07F9"/>
    <w:rsid w:val="00BB733C"/>
    <w:rsid w:val="00BD2232"/>
    <w:rsid w:val="00BD65B5"/>
    <w:rsid w:val="00BD6FF0"/>
    <w:rsid w:val="00BF69EC"/>
    <w:rsid w:val="00BF7AAD"/>
    <w:rsid w:val="00C005A3"/>
    <w:rsid w:val="00C00B3C"/>
    <w:rsid w:val="00C07423"/>
    <w:rsid w:val="00C17961"/>
    <w:rsid w:val="00C2686E"/>
    <w:rsid w:val="00C27162"/>
    <w:rsid w:val="00C27F86"/>
    <w:rsid w:val="00C31260"/>
    <w:rsid w:val="00C314F2"/>
    <w:rsid w:val="00C321A7"/>
    <w:rsid w:val="00C328BA"/>
    <w:rsid w:val="00C43FED"/>
    <w:rsid w:val="00C464F6"/>
    <w:rsid w:val="00C53F92"/>
    <w:rsid w:val="00C560EB"/>
    <w:rsid w:val="00C56CB8"/>
    <w:rsid w:val="00C60535"/>
    <w:rsid w:val="00C7039E"/>
    <w:rsid w:val="00C71579"/>
    <w:rsid w:val="00C72DF4"/>
    <w:rsid w:val="00C73DEE"/>
    <w:rsid w:val="00C858F1"/>
    <w:rsid w:val="00C946AE"/>
    <w:rsid w:val="00C94815"/>
    <w:rsid w:val="00CA465F"/>
    <w:rsid w:val="00CB53A1"/>
    <w:rsid w:val="00CB6AEA"/>
    <w:rsid w:val="00CC2118"/>
    <w:rsid w:val="00CD1CFE"/>
    <w:rsid w:val="00CF2BC4"/>
    <w:rsid w:val="00CF7A0A"/>
    <w:rsid w:val="00D07335"/>
    <w:rsid w:val="00D14394"/>
    <w:rsid w:val="00D15D32"/>
    <w:rsid w:val="00D1632F"/>
    <w:rsid w:val="00D167C8"/>
    <w:rsid w:val="00D22B3E"/>
    <w:rsid w:val="00D23BFC"/>
    <w:rsid w:val="00D36C55"/>
    <w:rsid w:val="00D37EC8"/>
    <w:rsid w:val="00D429F2"/>
    <w:rsid w:val="00D4565B"/>
    <w:rsid w:val="00D52669"/>
    <w:rsid w:val="00D53067"/>
    <w:rsid w:val="00D53F5A"/>
    <w:rsid w:val="00D60DA4"/>
    <w:rsid w:val="00D678F3"/>
    <w:rsid w:val="00D7220A"/>
    <w:rsid w:val="00D81927"/>
    <w:rsid w:val="00D82885"/>
    <w:rsid w:val="00D83075"/>
    <w:rsid w:val="00D83735"/>
    <w:rsid w:val="00D83DE5"/>
    <w:rsid w:val="00D900E9"/>
    <w:rsid w:val="00D955D5"/>
    <w:rsid w:val="00D95E2C"/>
    <w:rsid w:val="00D979D3"/>
    <w:rsid w:val="00DA5067"/>
    <w:rsid w:val="00DB1120"/>
    <w:rsid w:val="00DB60BE"/>
    <w:rsid w:val="00DB6DA0"/>
    <w:rsid w:val="00DD2F71"/>
    <w:rsid w:val="00DD6168"/>
    <w:rsid w:val="00DD67CB"/>
    <w:rsid w:val="00DD6A58"/>
    <w:rsid w:val="00DE12D4"/>
    <w:rsid w:val="00DE1CE2"/>
    <w:rsid w:val="00DE62A0"/>
    <w:rsid w:val="00DE6348"/>
    <w:rsid w:val="00DF0414"/>
    <w:rsid w:val="00DF12D6"/>
    <w:rsid w:val="00DF33EB"/>
    <w:rsid w:val="00DF5C78"/>
    <w:rsid w:val="00DF6A8A"/>
    <w:rsid w:val="00E03AC2"/>
    <w:rsid w:val="00E04593"/>
    <w:rsid w:val="00E07EE4"/>
    <w:rsid w:val="00E10887"/>
    <w:rsid w:val="00E20536"/>
    <w:rsid w:val="00E219D1"/>
    <w:rsid w:val="00E23798"/>
    <w:rsid w:val="00E30358"/>
    <w:rsid w:val="00E30B92"/>
    <w:rsid w:val="00E41A3F"/>
    <w:rsid w:val="00E42F0D"/>
    <w:rsid w:val="00E44D1D"/>
    <w:rsid w:val="00E5043B"/>
    <w:rsid w:val="00E52BE7"/>
    <w:rsid w:val="00E575C6"/>
    <w:rsid w:val="00E614EE"/>
    <w:rsid w:val="00E61658"/>
    <w:rsid w:val="00E6548F"/>
    <w:rsid w:val="00E711E6"/>
    <w:rsid w:val="00E718A8"/>
    <w:rsid w:val="00E749EE"/>
    <w:rsid w:val="00E8259A"/>
    <w:rsid w:val="00E8385C"/>
    <w:rsid w:val="00E86A0C"/>
    <w:rsid w:val="00E91B70"/>
    <w:rsid w:val="00E9596A"/>
    <w:rsid w:val="00EC6601"/>
    <w:rsid w:val="00EC7BA0"/>
    <w:rsid w:val="00EE1A1F"/>
    <w:rsid w:val="00EE2264"/>
    <w:rsid w:val="00EE74AA"/>
    <w:rsid w:val="00EF2529"/>
    <w:rsid w:val="00EF2F96"/>
    <w:rsid w:val="00F04316"/>
    <w:rsid w:val="00F050F9"/>
    <w:rsid w:val="00F057A7"/>
    <w:rsid w:val="00F27AD6"/>
    <w:rsid w:val="00F30F0F"/>
    <w:rsid w:val="00F35B86"/>
    <w:rsid w:val="00F36112"/>
    <w:rsid w:val="00F37AF2"/>
    <w:rsid w:val="00F461CD"/>
    <w:rsid w:val="00F5269D"/>
    <w:rsid w:val="00F53BC2"/>
    <w:rsid w:val="00F64E03"/>
    <w:rsid w:val="00F669C6"/>
    <w:rsid w:val="00FA00D3"/>
    <w:rsid w:val="00FB0542"/>
    <w:rsid w:val="00FB14A0"/>
    <w:rsid w:val="00FB3D1B"/>
    <w:rsid w:val="00FB59C7"/>
    <w:rsid w:val="00FB7C65"/>
    <w:rsid w:val="00FD56B9"/>
    <w:rsid w:val="00FE6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04870"/>
  <w15:chartTrackingRefBased/>
  <w15:docId w15:val="{1726E71D-6AB8-4DA2-96B1-D1BEE5CDF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toc 3" w:uiPriority="39"/>
    <w:lsdException w:name="caption" w:qFormat="1"/>
    <w:lsdException w:name="Hyperlink" w:uiPriority="99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931"/>
    <w:pPr>
      <w:spacing w:after="120" w:line="360" w:lineRule="auto"/>
      <w:ind w:firstLine="720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pageBreakBefore/>
      <w:numPr>
        <w:numId w:val="2"/>
      </w:numPr>
      <w:spacing w:before="360" w:after="480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autoRedefine/>
    <w:qFormat/>
    <w:pPr>
      <w:keepNext/>
      <w:numPr>
        <w:ilvl w:val="2"/>
        <w:numId w:val="2"/>
      </w:numPr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autoRedefine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itle">
    <w:name w:val="Title"/>
    <w:basedOn w:val="Normal"/>
    <w:next w:val="Subtitle"/>
    <w:autoRedefine/>
    <w:rsid w:val="00730B3C"/>
    <w:pPr>
      <w:keepNext/>
      <w:spacing w:line="240" w:lineRule="auto"/>
      <w:ind w:firstLine="0"/>
      <w:jc w:val="center"/>
    </w:pPr>
    <w:rPr>
      <w:rFonts w:cs="Arial"/>
      <w:b/>
      <w:bCs/>
      <w:caps/>
      <w:kern w:val="28"/>
      <w:sz w:val="52"/>
      <w:szCs w:val="32"/>
    </w:rPr>
  </w:style>
  <w:style w:type="paragraph" w:customStyle="1" w:styleId="Cmlapszerz">
    <w:name w:val="Címlap szerző"/>
    <w:basedOn w:val="Normal"/>
    <w:autoRedefine/>
    <w:rsid w:val="00171054"/>
    <w:pPr>
      <w:keepNext/>
      <w:spacing w:after="240" w:line="240" w:lineRule="auto"/>
      <w:ind w:firstLine="0"/>
      <w:jc w:val="center"/>
    </w:pPr>
    <w:rPr>
      <w:noProof/>
      <w:sz w:val="40"/>
    </w:rPr>
  </w:style>
  <w:style w:type="paragraph" w:styleId="Subtitle">
    <w:name w:val="Subtitle"/>
    <w:basedOn w:val="Normal"/>
    <w:autoRedefine/>
    <w:rsid w:val="009C1C93"/>
    <w:pPr>
      <w:keepLines/>
      <w:spacing w:before="120" w:after="4200"/>
      <w:ind w:firstLine="0"/>
      <w:jc w:val="center"/>
    </w:pPr>
    <w:rPr>
      <w:rFonts w:cs="Arial"/>
      <w:noProof/>
      <w:sz w:val="32"/>
    </w:rPr>
  </w:style>
  <w:style w:type="paragraph" w:styleId="Footer">
    <w:name w:val="footer"/>
    <w:basedOn w:val="Normal"/>
    <w:rsid w:val="00C00B3C"/>
    <w:pPr>
      <w:tabs>
        <w:tab w:val="center" w:pos="4320"/>
        <w:tab w:val="right" w:pos="8640"/>
      </w:tabs>
      <w:ind w:firstLine="0"/>
    </w:pPr>
  </w:style>
  <w:style w:type="paragraph" w:styleId="TOC2">
    <w:name w:val="toc 2"/>
    <w:basedOn w:val="Normal"/>
    <w:next w:val="Normal"/>
    <w:autoRedefine/>
    <w:uiPriority w:val="39"/>
    <w:rsid w:val="009C1C93"/>
    <w:pPr>
      <w:spacing w:after="0"/>
      <w:ind w:left="238" w:firstLine="0"/>
    </w:pPr>
  </w:style>
  <w:style w:type="paragraph" w:styleId="BodyText">
    <w:name w:val="Body Text"/>
    <w:basedOn w:val="Normal"/>
    <w:link w:val="BodyTextChar"/>
    <w:pPr>
      <w:spacing w:before="360"/>
      <w:ind w:firstLine="0"/>
    </w:pPr>
  </w:style>
  <w:style w:type="paragraph" w:customStyle="1" w:styleId="Nyilatkozatcm">
    <w:name w:val="Nyilatkozat cím"/>
    <w:basedOn w:val="Normal"/>
    <w:next w:val="Normal"/>
    <w:autoRedefine/>
    <w:pPr>
      <w:keepNext/>
      <w:pageBreakBefore/>
      <w:spacing w:after="640"/>
      <w:ind w:firstLine="0"/>
      <w:jc w:val="center"/>
    </w:pPr>
    <w:rPr>
      <w:b/>
      <w:caps/>
      <w:sz w:val="36"/>
    </w:rPr>
  </w:style>
  <w:style w:type="paragraph" w:customStyle="1" w:styleId="Nyilatkozatkeltezs">
    <w:name w:val="Nyilatkozat keltezés"/>
    <w:basedOn w:val="Nyilatkozatszveg"/>
    <w:rsid w:val="00854BDC"/>
    <w:pPr>
      <w:spacing w:before="240" w:after="960"/>
    </w:pPr>
  </w:style>
  <w:style w:type="paragraph" w:styleId="TOC1">
    <w:name w:val="toc 1"/>
    <w:basedOn w:val="Normal"/>
    <w:next w:val="Normal"/>
    <w:autoRedefine/>
    <w:uiPriority w:val="39"/>
    <w:rsid w:val="00D1632F"/>
    <w:pPr>
      <w:tabs>
        <w:tab w:val="right" w:leader="dot" w:pos="8494"/>
      </w:tabs>
      <w:spacing w:after="0"/>
      <w:ind w:firstLine="0"/>
    </w:pPr>
    <w:rPr>
      <w:b/>
    </w:rPr>
  </w:style>
  <w:style w:type="paragraph" w:styleId="TOC3">
    <w:name w:val="toc 3"/>
    <w:basedOn w:val="Normal"/>
    <w:next w:val="Normal"/>
    <w:autoRedefine/>
    <w:uiPriority w:val="39"/>
    <w:rsid w:val="009C1C93"/>
    <w:pPr>
      <w:spacing w:after="0"/>
      <w:ind w:left="482" w:firstLine="0"/>
    </w:pPr>
  </w:style>
  <w:style w:type="paragraph" w:styleId="TOC4">
    <w:name w:val="toc 4"/>
    <w:basedOn w:val="Normal"/>
    <w:next w:val="Normal"/>
    <w:autoRedefine/>
    <w:semiHidden/>
    <w:rsid w:val="009C1C93"/>
    <w:pPr>
      <w:spacing w:after="0"/>
      <w:ind w:left="720" w:firstLine="0"/>
    </w:pPr>
  </w:style>
  <w:style w:type="paragraph" w:styleId="TOC5">
    <w:name w:val="toc 5"/>
    <w:basedOn w:val="Normal"/>
    <w:next w:val="Normal"/>
    <w:autoRedefine/>
    <w:semiHidden/>
    <w:rsid w:val="009C1C93"/>
    <w:pPr>
      <w:spacing w:after="0"/>
      <w:ind w:left="958" w:firstLine="0"/>
    </w:pPr>
  </w:style>
  <w:style w:type="paragraph" w:styleId="TOC6">
    <w:name w:val="toc 6"/>
    <w:basedOn w:val="Normal"/>
    <w:next w:val="Normal"/>
    <w:autoRedefine/>
    <w:semiHidden/>
    <w:rsid w:val="009C1C93"/>
    <w:pPr>
      <w:spacing w:after="0"/>
      <w:ind w:left="1202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basedOn w:val="DefaultParagraphFont"/>
  </w:style>
  <w:style w:type="paragraph" w:customStyle="1" w:styleId="Irodalomjegyzksor">
    <w:name w:val="Irodalomjegyzék sor"/>
    <w:basedOn w:val="Normal"/>
    <w:autoRedefine/>
    <w:qFormat/>
    <w:rsid w:val="00B96880"/>
    <w:pPr>
      <w:numPr>
        <w:numId w:val="1"/>
      </w:numPr>
      <w:tabs>
        <w:tab w:val="clear" w:pos="1134"/>
        <w:tab w:val="left" w:pos="567"/>
      </w:tabs>
      <w:spacing w:before="120" w:after="240" w:line="240" w:lineRule="auto"/>
      <w:ind w:left="567" w:hanging="567"/>
      <w:jc w:val="left"/>
    </w:pPr>
    <w:rPr>
      <w:noProof/>
    </w:rPr>
  </w:style>
  <w:style w:type="paragraph" w:styleId="FootnoteText">
    <w:name w:val="footnote text"/>
    <w:basedOn w:val="Normal"/>
    <w:semiHidden/>
    <w:rsid w:val="00B50CAA"/>
    <w:rPr>
      <w:sz w:val="20"/>
      <w:szCs w:val="20"/>
    </w:rPr>
  </w:style>
  <w:style w:type="paragraph" w:customStyle="1" w:styleId="Fejezetcimszmozsnlkl">
    <w:name w:val="Fejezetcim számozás nélkül"/>
    <w:basedOn w:val="Heading1"/>
    <w:next w:val="Normal"/>
    <w:rsid w:val="00D1632F"/>
    <w:pPr>
      <w:numPr>
        <w:numId w:val="0"/>
      </w:numPr>
      <w:spacing w:before="240"/>
    </w:pPr>
  </w:style>
  <w:style w:type="paragraph" w:styleId="Caption">
    <w:name w:val="caption"/>
    <w:basedOn w:val="Normal"/>
    <w:next w:val="Normal"/>
    <w:autoRedefine/>
    <w:qFormat/>
    <w:rsid w:val="00491D1C"/>
    <w:pPr>
      <w:spacing w:before="120" w:after="240"/>
      <w:ind w:firstLine="0"/>
      <w:jc w:val="center"/>
    </w:pPr>
    <w:rPr>
      <w:b/>
      <w:bCs/>
      <w:sz w:val="20"/>
      <w:szCs w:val="20"/>
    </w:rPr>
  </w:style>
  <w:style w:type="paragraph" w:customStyle="1" w:styleId="Source">
    <w:name w:val="Source"/>
    <w:basedOn w:val="Normal"/>
    <w:autoRedefine/>
    <w:pPr>
      <w:keepNext/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D9D9D9"/>
      <w:spacing w:line="240" w:lineRule="auto"/>
      <w:ind w:firstLine="0"/>
    </w:pPr>
    <w:rPr>
      <w:rFonts w:ascii="Courier New" w:hAnsi="Courier New"/>
      <w:noProof/>
      <w:sz w:val="20"/>
    </w:rPr>
  </w:style>
  <w:style w:type="character" w:styleId="FootnoteReference">
    <w:name w:val="footnote reference"/>
    <w:semiHidden/>
    <w:rsid w:val="00B50CAA"/>
    <w:rPr>
      <w:vertAlign w:val="superscript"/>
    </w:rPr>
  </w:style>
  <w:style w:type="paragraph" w:styleId="BalloonText">
    <w:name w:val="Balloon Text"/>
    <w:basedOn w:val="Normal"/>
    <w:link w:val="BalloonTextChar"/>
    <w:rsid w:val="00350A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350AEC"/>
    <w:rPr>
      <w:rFonts w:ascii="Tahoma" w:hAnsi="Tahoma" w:cs="Tahoma"/>
      <w:sz w:val="16"/>
      <w:szCs w:val="16"/>
      <w:lang w:val="en-US" w:eastAsia="en-US"/>
    </w:rPr>
  </w:style>
  <w:style w:type="numbering" w:customStyle="1" w:styleId="tmutat-felsorols">
    <w:name w:val="Útmutató - felsorolás"/>
    <w:basedOn w:val="NoList"/>
    <w:rsid w:val="000062F4"/>
    <w:pPr>
      <w:numPr>
        <w:numId w:val="3"/>
      </w:numPr>
    </w:pPr>
  </w:style>
  <w:style w:type="paragraph" w:customStyle="1" w:styleId="tmutat">
    <w:name w:val="Útmutató"/>
    <w:basedOn w:val="Normal"/>
    <w:rsid w:val="00267677"/>
    <w:pPr>
      <w:spacing w:line="240" w:lineRule="auto"/>
      <w:ind w:firstLine="0"/>
    </w:pPr>
    <w:rPr>
      <w:sz w:val="21"/>
      <w:szCs w:val="22"/>
    </w:rPr>
  </w:style>
  <w:style w:type="character" w:customStyle="1" w:styleId="BodyTextChar">
    <w:name w:val="Body Text Char"/>
    <w:link w:val="BodyText"/>
    <w:rsid w:val="0090541F"/>
    <w:rPr>
      <w:sz w:val="24"/>
      <w:szCs w:val="24"/>
      <w:lang w:eastAsia="en-US"/>
    </w:rPr>
  </w:style>
  <w:style w:type="paragraph" w:customStyle="1" w:styleId="tmutatcm">
    <w:name w:val="Útmutató cím"/>
    <w:basedOn w:val="tmutat"/>
    <w:rsid w:val="0090541F"/>
    <w:pPr>
      <w:jc w:val="center"/>
    </w:pPr>
    <w:rPr>
      <w:b/>
      <w:sz w:val="24"/>
    </w:rPr>
  </w:style>
  <w:style w:type="numbering" w:customStyle="1" w:styleId="tmutatfelsorols">
    <w:name w:val="Útmutató felsorolás"/>
    <w:basedOn w:val="NoList"/>
    <w:rsid w:val="003A4CDB"/>
    <w:pPr>
      <w:numPr>
        <w:numId w:val="4"/>
      </w:numPr>
    </w:pPr>
  </w:style>
  <w:style w:type="numbering" w:customStyle="1" w:styleId="StyleOutlinenumberedSymbolsymbol11ptBoldLeft0cm">
    <w:name w:val="Style Outline numbered Symbol (symbol) 11 pt Bold Left:  0 cm ..."/>
    <w:basedOn w:val="NoList"/>
    <w:rsid w:val="003A4CDB"/>
    <w:pPr>
      <w:numPr>
        <w:numId w:val="5"/>
      </w:numPr>
    </w:pPr>
  </w:style>
  <w:style w:type="numbering" w:customStyle="1" w:styleId="StyleOutlinenumberedSymbolsymbol11ptBoldLeft0cm1">
    <w:name w:val="Style Outline numbered Symbol (symbol) 11 pt Bold Left:  0 cm ...1"/>
    <w:basedOn w:val="NoList"/>
    <w:rsid w:val="003A4CDB"/>
    <w:pPr>
      <w:numPr>
        <w:numId w:val="6"/>
      </w:numPr>
    </w:pPr>
  </w:style>
  <w:style w:type="paragraph" w:customStyle="1" w:styleId="Nyilatkozatszveg">
    <w:name w:val="Nyilatkozat szöveg"/>
    <w:basedOn w:val="Normal"/>
    <w:rsid w:val="00854BDC"/>
    <w:pPr>
      <w:ind w:firstLine="0"/>
    </w:pPr>
  </w:style>
  <w:style w:type="paragraph" w:customStyle="1" w:styleId="Nyilatkozatalrs">
    <w:name w:val="Nyilatkozat aláírás"/>
    <w:basedOn w:val="Nyilatkozatszveg"/>
    <w:rsid w:val="00854BDC"/>
    <w:pPr>
      <w:tabs>
        <w:tab w:val="center" w:pos="6237"/>
      </w:tabs>
      <w:spacing w:after="0" w:line="240" w:lineRule="auto"/>
      <w:ind w:left="3686"/>
    </w:pPr>
    <w:rPr>
      <w:noProof/>
    </w:rPr>
  </w:style>
  <w:style w:type="paragraph" w:customStyle="1" w:styleId="Cmlaplog">
    <w:name w:val="Címlap logó"/>
    <w:basedOn w:val="Normal"/>
    <w:rsid w:val="00D429F2"/>
    <w:pPr>
      <w:ind w:firstLine="0"/>
      <w:jc w:val="center"/>
    </w:pPr>
    <w:rPr>
      <w:szCs w:val="20"/>
    </w:rPr>
  </w:style>
  <w:style w:type="paragraph" w:customStyle="1" w:styleId="Cmlapkarstanszk">
    <w:name w:val="Címlap kar és tanszék"/>
    <w:basedOn w:val="Normal"/>
    <w:rsid w:val="00171054"/>
    <w:pPr>
      <w:spacing w:after="0" w:line="240" w:lineRule="auto"/>
      <w:ind w:firstLine="0"/>
      <w:jc w:val="center"/>
    </w:pPr>
    <w:rPr>
      <w:szCs w:val="20"/>
    </w:rPr>
  </w:style>
  <w:style w:type="paragraph" w:customStyle="1" w:styleId="Cmlapegyetem">
    <w:name w:val="Címlap egyetem"/>
    <w:basedOn w:val="Normal"/>
    <w:rsid w:val="00171054"/>
    <w:pPr>
      <w:spacing w:before="120" w:after="0" w:line="240" w:lineRule="auto"/>
      <w:ind w:firstLine="0"/>
      <w:jc w:val="center"/>
    </w:pPr>
    <w:rPr>
      <w:b/>
      <w:bCs/>
      <w:szCs w:val="20"/>
    </w:rPr>
  </w:style>
  <w:style w:type="numbering" w:customStyle="1" w:styleId="tmutatszmozottlista">
    <w:name w:val="Útmutató számozott lista"/>
    <w:basedOn w:val="NoList"/>
    <w:rsid w:val="00D429F2"/>
    <w:pPr>
      <w:numPr>
        <w:numId w:val="7"/>
      </w:numPr>
    </w:pPr>
  </w:style>
  <w:style w:type="numbering" w:customStyle="1" w:styleId="Irodalomjegyzkttel">
    <w:name w:val="Irodalomjegyzék tétel"/>
    <w:basedOn w:val="NoList"/>
    <w:rsid w:val="006F512E"/>
    <w:pPr>
      <w:numPr>
        <w:numId w:val="8"/>
      </w:numPr>
    </w:pPr>
  </w:style>
  <w:style w:type="character" w:customStyle="1" w:styleId="tmutatkiemels">
    <w:name w:val="Útmutató kiemelés"/>
    <w:rsid w:val="006F512E"/>
    <w:rPr>
      <w:b/>
      <w:bCs/>
    </w:rPr>
  </w:style>
  <w:style w:type="character" w:customStyle="1" w:styleId="tmutatfontos">
    <w:name w:val="Útmutató fontos"/>
    <w:rsid w:val="006F512E"/>
    <w:rPr>
      <w:b/>
      <w:u w:val="single"/>
    </w:rPr>
  </w:style>
  <w:style w:type="character" w:customStyle="1" w:styleId="Irodalomjegyzkforrs">
    <w:name w:val="Irodalomjegyzék forrás"/>
    <w:qFormat/>
    <w:rsid w:val="006F512E"/>
    <w:rPr>
      <w:i/>
    </w:rPr>
  </w:style>
  <w:style w:type="numbering" w:customStyle="1" w:styleId="tmutatlista">
    <w:name w:val="Útmutató lista"/>
    <w:basedOn w:val="NoList"/>
    <w:rsid w:val="00267677"/>
    <w:pPr>
      <w:numPr>
        <w:numId w:val="9"/>
      </w:numPr>
    </w:pPr>
  </w:style>
  <w:style w:type="character" w:styleId="BookTitle">
    <w:name w:val="Book Title"/>
    <w:uiPriority w:val="33"/>
    <w:rsid w:val="003F5425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rsid w:val="003F5425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F5425"/>
    <w:rPr>
      <w:b/>
      <w:bCs/>
      <w:i/>
      <w:iCs/>
      <w:color w:val="4F81BD"/>
      <w:sz w:val="24"/>
      <w:szCs w:val="24"/>
      <w:lang w:eastAsia="en-US"/>
    </w:rPr>
  </w:style>
  <w:style w:type="character" w:styleId="IntenseReference">
    <w:name w:val="Intense Reference"/>
    <w:uiPriority w:val="32"/>
    <w:rsid w:val="003F5425"/>
    <w:rPr>
      <w:b/>
      <w:bCs/>
      <w:smallCaps/>
      <w:color w:val="C0504D"/>
      <w:spacing w:val="5"/>
      <w:u w:val="single"/>
    </w:rPr>
  </w:style>
  <w:style w:type="character" w:styleId="SubtleReference">
    <w:name w:val="Subtle Reference"/>
    <w:uiPriority w:val="31"/>
    <w:rsid w:val="003F5425"/>
    <w:rPr>
      <w:smallCaps/>
      <w:color w:val="C0504D"/>
      <w:u w:val="single"/>
    </w:rPr>
  </w:style>
  <w:style w:type="paragraph" w:styleId="ListParagraph">
    <w:name w:val="List Paragraph"/>
    <w:basedOn w:val="Normal"/>
    <w:uiPriority w:val="34"/>
    <w:qFormat/>
    <w:rsid w:val="003F5425"/>
    <w:pPr>
      <w:ind w:left="708"/>
    </w:pPr>
  </w:style>
  <w:style w:type="character" w:styleId="Emphasis">
    <w:name w:val="Emphasis"/>
    <w:qFormat/>
    <w:rsid w:val="003F5425"/>
    <w:rPr>
      <w:i/>
      <w:iCs/>
    </w:rPr>
  </w:style>
  <w:style w:type="character" w:styleId="SubtleEmphasis">
    <w:name w:val="Subtle Emphasis"/>
    <w:uiPriority w:val="19"/>
    <w:rsid w:val="003F5425"/>
    <w:rPr>
      <w:i/>
      <w:iCs/>
      <w:color w:val="808080"/>
    </w:rPr>
  </w:style>
  <w:style w:type="character" w:styleId="IntenseEmphasis">
    <w:name w:val="Intense Emphasis"/>
    <w:uiPriority w:val="21"/>
    <w:rsid w:val="003F5425"/>
    <w:rPr>
      <w:b/>
      <w:bCs/>
      <w:i/>
      <w:iCs/>
      <w:color w:val="4F81BD"/>
    </w:rPr>
  </w:style>
  <w:style w:type="paragraph" w:styleId="Quote">
    <w:name w:val="Quote"/>
    <w:basedOn w:val="Normal"/>
    <w:next w:val="Normal"/>
    <w:link w:val="QuoteChar"/>
    <w:uiPriority w:val="29"/>
    <w:rsid w:val="003F5425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3F5425"/>
    <w:rPr>
      <w:i/>
      <w:iCs/>
      <w:color w:val="000000"/>
      <w:sz w:val="24"/>
      <w:szCs w:val="24"/>
      <w:lang w:eastAsia="en-US"/>
    </w:rPr>
  </w:style>
  <w:style w:type="paragraph" w:styleId="NoSpacing">
    <w:name w:val="No Spacing"/>
    <w:uiPriority w:val="1"/>
    <w:rsid w:val="003F5425"/>
    <w:pPr>
      <w:ind w:firstLine="720"/>
      <w:jc w:val="both"/>
    </w:pPr>
    <w:rPr>
      <w:sz w:val="24"/>
      <w:szCs w:val="24"/>
      <w:lang w:eastAsia="en-US"/>
    </w:rPr>
  </w:style>
  <w:style w:type="character" w:styleId="Strong">
    <w:name w:val="Strong"/>
    <w:qFormat/>
    <w:rsid w:val="003F5425"/>
    <w:rPr>
      <w:b/>
      <w:bCs/>
    </w:rPr>
  </w:style>
  <w:style w:type="paragraph" w:customStyle="1" w:styleId="Kp">
    <w:name w:val="Kép"/>
    <w:basedOn w:val="Normal"/>
    <w:next w:val="Caption"/>
    <w:qFormat/>
    <w:rsid w:val="002841F9"/>
    <w:pPr>
      <w:keepNext/>
      <w:spacing w:before="240" w:line="240" w:lineRule="auto"/>
      <w:ind w:firstLine="0"/>
      <w:jc w:val="center"/>
    </w:pPr>
  </w:style>
  <w:style w:type="character" w:customStyle="1" w:styleId="StyleUnderline">
    <w:name w:val="Style Underline"/>
    <w:qFormat/>
    <w:rsid w:val="00D07335"/>
    <w:rPr>
      <w:u w:val="single"/>
    </w:rPr>
  </w:style>
  <w:style w:type="paragraph" w:customStyle="1" w:styleId="Kd">
    <w:name w:val="Kód"/>
    <w:basedOn w:val="Normal"/>
    <w:qFormat/>
    <w:rsid w:val="00225F65"/>
    <w:pPr>
      <w:tabs>
        <w:tab w:val="left" w:pos="851"/>
        <w:tab w:val="left" w:pos="1418"/>
        <w:tab w:val="left" w:pos="1985"/>
        <w:tab w:val="left" w:pos="2552"/>
        <w:tab w:val="left" w:pos="3119"/>
        <w:tab w:val="left" w:pos="3686"/>
        <w:tab w:val="left" w:pos="4253"/>
        <w:tab w:val="left" w:pos="4820"/>
        <w:tab w:val="left" w:pos="5387"/>
        <w:tab w:val="left" w:pos="5954"/>
      </w:tabs>
      <w:spacing w:before="120" w:after="240" w:line="240" w:lineRule="auto"/>
      <w:ind w:left="284" w:firstLine="0"/>
      <w:contextualSpacing/>
    </w:pPr>
    <w:rPr>
      <w:rFonts w:ascii="Consolas" w:hAnsi="Consolas"/>
      <w:sz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192F"/>
    <w:pPr>
      <w:keepLines/>
      <w:pageBreakBefore w:val="0"/>
      <w:numPr>
        <w:numId w:val="0"/>
      </w:numPr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  <w:lang w:eastAsia="hu-HU"/>
    </w:rPr>
  </w:style>
  <w:style w:type="paragraph" w:customStyle="1" w:styleId="Fejezetcmtartalomjegyzknlkl">
    <w:name w:val="Fejezetcím tartalomjegyzék nélkül"/>
    <w:basedOn w:val="Fejezetcimszmozsnlkl"/>
    <w:next w:val="Normal"/>
    <w:qFormat/>
    <w:rsid w:val="00B96880"/>
    <w:pPr>
      <w:outlineLvl w:val="9"/>
    </w:pPr>
    <w:rPr>
      <w:noProof/>
    </w:rPr>
  </w:style>
  <w:style w:type="character" w:styleId="CommentReference">
    <w:name w:val="annotation reference"/>
    <w:basedOn w:val="DefaultParagraphFont"/>
    <w:rsid w:val="00630A9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30A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30A9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30A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30A92"/>
    <w:rPr>
      <w:b/>
      <w:bCs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B2EED"/>
    <w:rPr>
      <w:rFonts w:cs="Arial"/>
      <w:b/>
      <w:bCs/>
      <w:kern w:val="32"/>
      <w:sz w:val="36"/>
      <w:szCs w:val="32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9B2EED"/>
    <w:pPr>
      <w:ind w:firstLine="0"/>
    </w:pPr>
    <w:rPr>
      <w:noProof/>
    </w:rPr>
  </w:style>
  <w:style w:type="character" w:styleId="FollowedHyperlink">
    <w:name w:val="FollowedHyperlink"/>
    <w:basedOn w:val="DefaultParagraphFont"/>
    <w:rsid w:val="00653043"/>
    <w:rPr>
      <w:color w:val="954F72" w:themeColor="followedHyperlink"/>
      <w:u w:val="single"/>
    </w:rPr>
  </w:style>
  <w:style w:type="paragraph" w:customStyle="1" w:styleId="routes">
    <w:name w:val="routes"/>
    <w:basedOn w:val="Normal"/>
    <w:qFormat/>
    <w:rsid w:val="00A95335"/>
    <w:rPr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60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6093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ME\Diplomamunka\tervezet\diptervsema2.dot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RPIOS</b:Tag>
    <b:SourceType>InternetSite</b:SourceType>
    <b:Guid>{1214E290-DE49-47DA-B7F6-CED8C10E3EC8}</b:Guid>
    <b:Title>Raspbian OS</b:Title>
    <b:YearAccessed>2017</b:YearAccessed>
    <b:MonthAccessed>November</b:MonthAccessed>
    <b:DayAccessed>6</b:DayAccessed>
    <b:URL>http://www.raspbian.org/</b:URL>
    <b:RefOrder>1</b:RefOrder>
  </b:Source>
  <b:Source>
    <b:Tag>DbAPI</b:Tag>
    <b:SourceType>InternetSite</b:SourceType>
    <b:Guid>{D74BC592-D7C6-450A-AFF2-A69127EC1EBF}</b:Guid>
    <b:Title>Dropbox Python API</b:Title>
    <b:YearAccessed>2017</b:YearAccessed>
    <b:MonthAccessed>november</b:MonthAccessed>
    <b:DayAccessed>6</b:DayAccessed>
    <b:URL>http://dropbox-sdk-python.readthedocs.io/en/latest/</b:URL>
    <b:RefOrder>2</b:RefOrder>
  </b:Source>
</b:Sources>
</file>

<file path=customXml/itemProps1.xml><?xml version="1.0" encoding="utf-8"?>
<ds:datastoreItem xmlns:ds="http://schemas.openxmlformats.org/officeDocument/2006/customXml" ds:itemID="{EB21EB3F-A759-4702-859E-E5232BA81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diptervsema2.dot</Template>
  <TotalTime>6004</TotalTime>
  <Pages>36</Pages>
  <Words>6029</Words>
  <Characters>34371</Characters>
  <Application>Microsoft Office Word</Application>
  <DocSecurity>0</DocSecurity>
  <Lines>286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Diplomaterv útmutató</vt:lpstr>
      <vt:lpstr>Diplomaterv útmutató</vt:lpstr>
    </vt:vector>
  </TitlesOfParts>
  <Manager/>
  <Company>Automatizálási és Alkalmazott Informatikai Tanszék</Company>
  <LinksUpToDate>false</LinksUpToDate>
  <CharactersWithSpaces>40320</CharactersWithSpaces>
  <SharedDoc>false</SharedDoc>
  <HLinks>
    <vt:vector size="78" baseType="variant">
      <vt:variant>
        <vt:i4>2293851</vt:i4>
      </vt:variant>
      <vt:variant>
        <vt:i4>102</vt:i4>
      </vt:variant>
      <vt:variant>
        <vt:i4>0</vt:i4>
      </vt:variant>
      <vt:variant>
        <vt:i4>5</vt:i4>
      </vt:variant>
      <vt:variant>
        <vt:lpwstr>http://en.wikipedia.org/wiki/Evaluation_strategy</vt:lpwstr>
      </vt:variant>
      <vt:variant>
        <vt:lpwstr/>
      </vt:variant>
      <vt:variant>
        <vt:i4>2818103</vt:i4>
      </vt:variant>
      <vt:variant>
        <vt:i4>99</vt:i4>
      </vt:variant>
      <vt:variant>
        <vt:i4>0</vt:i4>
      </vt:variant>
      <vt:variant>
        <vt:i4>5</vt:i4>
      </vt:variant>
      <vt:variant>
        <vt:lpwstr>http://www.ni.com/</vt:lpwstr>
      </vt:variant>
      <vt:variant>
        <vt:lpwstr/>
      </vt:variant>
      <vt:variant>
        <vt:i4>1966128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_Toc332798853</vt:lpwstr>
      </vt:variant>
      <vt:variant>
        <vt:i4>1966128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_Toc332798852</vt:lpwstr>
      </vt:variant>
      <vt:variant>
        <vt:i4>1966128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_Toc332798851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_Toc332798850</vt:lpwstr>
      </vt:variant>
      <vt:variant>
        <vt:i4>2031664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_Toc332798849</vt:lpwstr>
      </vt:variant>
      <vt:variant>
        <vt:i4>2031664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_Toc332798848</vt:lpwstr>
      </vt:variant>
      <vt:variant>
        <vt:i4>2031664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_Toc332798847</vt:lpwstr>
      </vt:variant>
      <vt:variant>
        <vt:i4>2031664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_Toc332798846</vt:lpwstr>
      </vt:variant>
      <vt:variant>
        <vt:i4>2031664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_Toc332798845</vt:lpwstr>
      </vt:variant>
      <vt:variant>
        <vt:i4>2031664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_Toc332798844</vt:lpwstr>
      </vt:variant>
      <vt:variant>
        <vt:i4>2031664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_Toc332798843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Diplomaterv útmutató</dc:title>
  <dc:subject/>
  <dc:creator>Dr. Kővári Bence;balassy@aut.bme.hu</dc:creator>
  <cp:keywords/>
  <dc:description>Az adatok átírása után a dokumentum egészére adjanak ki frissítést.</dc:description>
  <cp:lastModifiedBy>Hanicz Tamás</cp:lastModifiedBy>
  <cp:revision>369</cp:revision>
  <cp:lastPrinted>2002-07-08T12:51:00Z</cp:lastPrinted>
  <dcterms:created xsi:type="dcterms:W3CDTF">2015-10-19T08:48:00Z</dcterms:created>
  <dcterms:modified xsi:type="dcterms:W3CDTF">2017-11-07T18:23:00Z</dcterms:modified>
</cp:coreProperties>
</file>